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C68A" w14:textId="77777777" w:rsidR="00803AE6" w:rsidRDefault="00803AE6"/>
    <w:p w14:paraId="6720A34D" w14:textId="77777777" w:rsidR="00803AE6" w:rsidRPr="00803AE6" w:rsidRDefault="00803AE6" w:rsidP="00803AE6"/>
    <w:p w14:paraId="6A25B4E2" w14:textId="77777777" w:rsidR="00803AE6" w:rsidRPr="00803AE6" w:rsidRDefault="00803AE6" w:rsidP="00803AE6"/>
    <w:p w14:paraId="4399423B" w14:textId="77777777" w:rsidR="00803AE6" w:rsidRPr="00803AE6" w:rsidRDefault="00803AE6" w:rsidP="00803AE6"/>
    <w:p w14:paraId="7D531827" w14:textId="052AA434" w:rsidR="00803AE6" w:rsidRPr="00C246EE" w:rsidRDefault="00C246EE" w:rsidP="00C246EE">
      <w:pPr>
        <w:spacing w:after="120"/>
        <w:jc w:val="center"/>
        <w:rPr>
          <w:b/>
          <w:bCs/>
          <w:sz w:val="36"/>
          <w:szCs w:val="36"/>
        </w:rPr>
      </w:pPr>
      <w:r w:rsidRPr="00C246EE">
        <w:rPr>
          <w:b/>
          <w:bCs/>
          <w:sz w:val="36"/>
          <w:szCs w:val="36"/>
        </w:rPr>
        <w:t>Image Classification of Cats and Dogs using CNN and Deep Learning</w:t>
      </w:r>
    </w:p>
    <w:p w14:paraId="2F22B96F" w14:textId="77777777" w:rsidR="00C246EE" w:rsidRDefault="00C246EE" w:rsidP="00803AE6">
      <w:pPr>
        <w:spacing w:after="120"/>
        <w:jc w:val="center"/>
        <w:rPr>
          <w:rFonts w:asciiTheme="majorHAnsi" w:hAnsiTheme="majorHAnsi" w:cs="Arial"/>
          <w:b/>
          <w:sz w:val="32"/>
          <w:szCs w:val="32"/>
        </w:rPr>
      </w:pPr>
    </w:p>
    <w:p w14:paraId="77D297B6" w14:textId="22C30850" w:rsidR="00803AE6" w:rsidRPr="00BB2CA0" w:rsidRDefault="00803AE6" w:rsidP="00803AE6">
      <w:pPr>
        <w:spacing w:after="120"/>
        <w:jc w:val="center"/>
        <w:rPr>
          <w:rFonts w:asciiTheme="majorHAnsi" w:hAnsiTheme="majorHAnsi" w:cs="Arial"/>
          <w:b/>
          <w:sz w:val="32"/>
          <w:szCs w:val="32"/>
        </w:rPr>
      </w:pPr>
      <w:r w:rsidRPr="00BB2CA0">
        <w:rPr>
          <w:rFonts w:asciiTheme="majorHAnsi" w:hAnsiTheme="majorHAnsi" w:cs="Arial"/>
          <w:b/>
          <w:sz w:val="32"/>
          <w:szCs w:val="32"/>
        </w:rPr>
        <w:t>Pr</w:t>
      </w:r>
      <w:r w:rsidR="00622709" w:rsidRPr="00BB2CA0">
        <w:rPr>
          <w:rFonts w:asciiTheme="majorHAnsi" w:hAnsiTheme="majorHAnsi" w:cs="Arial"/>
          <w:b/>
          <w:sz w:val="32"/>
          <w:szCs w:val="32"/>
        </w:rPr>
        <w:t xml:space="preserve">oject Report </w:t>
      </w:r>
      <w:r w:rsidR="00BB2CA0">
        <w:rPr>
          <w:rFonts w:asciiTheme="majorHAnsi" w:hAnsiTheme="majorHAnsi" w:cs="Arial"/>
          <w:b/>
          <w:sz w:val="32"/>
          <w:szCs w:val="32"/>
        </w:rPr>
        <w:br/>
      </w:r>
      <w:r w:rsidR="00BB2CA0" w:rsidRPr="00BB2CA0">
        <w:rPr>
          <w:rFonts w:asciiTheme="majorHAnsi" w:hAnsiTheme="majorHAnsi" w:cs="Arial"/>
          <w:bCs/>
          <w:sz w:val="32"/>
          <w:szCs w:val="32"/>
        </w:rPr>
        <w:t># ______________</w:t>
      </w:r>
      <w:r w:rsidR="00BB2CA0">
        <w:rPr>
          <w:rFonts w:asciiTheme="majorHAnsi" w:hAnsiTheme="majorHAnsi" w:cs="Arial"/>
          <w:bCs/>
          <w:sz w:val="32"/>
          <w:szCs w:val="32"/>
        </w:rPr>
        <w:t>_____</w:t>
      </w:r>
    </w:p>
    <w:p w14:paraId="65131195" w14:textId="19EC40D4" w:rsidR="00803AE6" w:rsidRPr="00BB2CA0" w:rsidRDefault="00803AE6" w:rsidP="00803AE6">
      <w:pPr>
        <w:spacing w:after="120"/>
        <w:jc w:val="center"/>
        <w:rPr>
          <w:rFonts w:asciiTheme="majorHAnsi" w:hAnsiTheme="majorHAnsi" w:cs="Arial"/>
          <w:bCs/>
          <w:sz w:val="32"/>
          <w:szCs w:val="32"/>
        </w:rPr>
      </w:pPr>
      <w:r w:rsidRPr="00BB2CA0">
        <w:rPr>
          <w:rFonts w:asciiTheme="majorHAnsi" w:hAnsiTheme="majorHAnsi" w:cs="Arial"/>
          <w:bCs/>
          <w:sz w:val="32"/>
          <w:szCs w:val="32"/>
        </w:rPr>
        <w:t>Date</w:t>
      </w:r>
      <w:r w:rsidR="00BB2CA0">
        <w:rPr>
          <w:rFonts w:asciiTheme="majorHAnsi" w:hAnsiTheme="majorHAnsi" w:cs="Arial"/>
          <w:bCs/>
          <w:sz w:val="32"/>
          <w:szCs w:val="32"/>
        </w:rPr>
        <w:t xml:space="preserve"> </w:t>
      </w:r>
      <w:r w:rsidR="00C246EE">
        <w:rPr>
          <w:rFonts w:asciiTheme="majorHAnsi" w:hAnsiTheme="majorHAnsi" w:cs="Arial"/>
          <w:bCs/>
          <w:sz w:val="32"/>
          <w:szCs w:val="32"/>
        </w:rPr>
        <w:t>11-07-2025</w:t>
      </w:r>
    </w:p>
    <w:p w14:paraId="279673B2" w14:textId="77777777" w:rsidR="00803AE6" w:rsidRPr="00803AE6" w:rsidRDefault="00803AE6" w:rsidP="00803AE6"/>
    <w:p w14:paraId="51E14316" w14:textId="77777777" w:rsidR="00803AE6" w:rsidRPr="00803AE6" w:rsidRDefault="00803AE6" w:rsidP="00803AE6"/>
    <w:p w14:paraId="49D79183" w14:textId="77777777" w:rsidR="00803AE6" w:rsidRPr="00803AE6" w:rsidRDefault="00803AE6" w:rsidP="00803AE6"/>
    <w:tbl>
      <w:tblPr>
        <w:tblStyle w:val="TableGrid"/>
        <w:tblpPr w:leftFromText="180" w:rightFromText="180" w:vertAnchor="text" w:horzAnchor="margin" w:tblpY="-2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283"/>
      </w:tblGrid>
      <w:tr w:rsidR="00E27699" w14:paraId="4D7065D3" w14:textId="77777777" w:rsidTr="00E27699">
        <w:trPr>
          <w:trHeight w:val="4783"/>
        </w:trPr>
        <w:tc>
          <w:tcPr>
            <w:tcW w:w="8283" w:type="dxa"/>
            <w:vAlign w:val="center"/>
          </w:tcPr>
          <w:p w14:paraId="002CB034" w14:textId="65658B1C" w:rsidR="00E27699" w:rsidRPr="00BC71DD" w:rsidRDefault="00C3252C" w:rsidP="00C3252C">
            <w:pPr>
              <w:rPr>
                <w:rFonts w:ascii="Arial" w:hAnsi="Arial" w:cs="Arial"/>
                <w:sz w:val="24"/>
                <w:szCs w:val="24"/>
              </w:rPr>
            </w:pPr>
            <w:r w:rsidRPr="00C3252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9BE6A6" wp14:editId="3A318359">
                  <wp:extent cx="5172682" cy="3310890"/>
                  <wp:effectExtent l="0" t="0" r="9525" b="3810"/>
                  <wp:docPr id="1075052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0521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47" cy="331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37E43" w14:textId="77777777" w:rsidR="00803AE6" w:rsidRPr="00803AE6" w:rsidRDefault="00803AE6" w:rsidP="00803AE6"/>
    <w:p w14:paraId="439FC3E1" w14:textId="77777777" w:rsidR="00622709" w:rsidRDefault="00622709" w:rsidP="00803A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8"/>
      </w:tblGrid>
      <w:tr w:rsidR="00803AE6" w:rsidRPr="00622709" w14:paraId="6D7F017C" w14:textId="77777777" w:rsidTr="00BD7058">
        <w:trPr>
          <w:trHeight w:val="579"/>
        </w:trPr>
        <w:tc>
          <w:tcPr>
            <w:tcW w:w="5228" w:type="dxa"/>
          </w:tcPr>
          <w:p w14:paraId="632A6C06" w14:textId="24BA2CFE" w:rsidR="00803AE6" w:rsidRPr="00BD7058" w:rsidRDefault="00E27699" w:rsidP="00803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Submitted </w:t>
            </w:r>
            <w:r w:rsidR="00C246EE">
              <w:rPr>
                <w:rFonts w:ascii="Arial" w:hAnsi="Arial" w:cs="Arial"/>
                <w:sz w:val="24"/>
                <w:szCs w:val="24"/>
              </w:rPr>
              <w:t>By</w:t>
            </w:r>
            <w:r w:rsidR="00BD7058" w:rsidRPr="00BD705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246EE">
              <w:rPr>
                <w:rFonts w:ascii="Arial" w:hAnsi="Arial" w:cs="Arial"/>
                <w:sz w:val="24"/>
                <w:szCs w:val="24"/>
              </w:rPr>
              <w:t>Satwik Saxena</w:t>
            </w:r>
          </w:p>
        </w:tc>
      </w:tr>
      <w:tr w:rsidR="00803AE6" w:rsidRPr="00622709" w14:paraId="21674FE5" w14:textId="77777777" w:rsidTr="00BD7058">
        <w:trPr>
          <w:trHeight w:val="281"/>
        </w:trPr>
        <w:tc>
          <w:tcPr>
            <w:tcW w:w="5228" w:type="dxa"/>
          </w:tcPr>
          <w:p w14:paraId="3C68F40C" w14:textId="4454CF82" w:rsidR="00803AE6" w:rsidRPr="00622709" w:rsidRDefault="00E27699" w:rsidP="00803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Submitted By: Mr. Samarth Amruthe </w:t>
            </w:r>
            <w:r w:rsidR="00803AE6" w:rsidRPr="0062270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03AE6" w:rsidRPr="00622709" w14:paraId="69A9E59B" w14:textId="77777777" w:rsidTr="00BD7058">
        <w:trPr>
          <w:trHeight w:val="297"/>
        </w:trPr>
        <w:tc>
          <w:tcPr>
            <w:tcW w:w="5228" w:type="dxa"/>
          </w:tcPr>
          <w:p w14:paraId="1370CE60" w14:textId="77777777" w:rsidR="00803AE6" w:rsidRPr="00622709" w:rsidRDefault="00803AE6" w:rsidP="00803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52C" w:rsidRPr="00622709" w14:paraId="3C9EC82C" w14:textId="77777777" w:rsidTr="00BD7058">
        <w:trPr>
          <w:trHeight w:val="297"/>
        </w:trPr>
        <w:tc>
          <w:tcPr>
            <w:tcW w:w="5228" w:type="dxa"/>
          </w:tcPr>
          <w:p w14:paraId="5AD4ADAC" w14:textId="77777777" w:rsidR="00C3252C" w:rsidRDefault="00C3252C" w:rsidP="00803A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BD576" w14:textId="77777777" w:rsidR="00C3252C" w:rsidRDefault="00C3252C" w:rsidP="00803A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D4689" w14:textId="77777777" w:rsidR="00C3252C" w:rsidRDefault="00C3252C" w:rsidP="00803A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9A8B4" w14:textId="77777777" w:rsidR="00C3252C" w:rsidRDefault="00C3252C" w:rsidP="00803A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DB6AD8" w14:textId="30EEA092" w:rsidR="00C3252C" w:rsidRPr="00622709" w:rsidRDefault="00C3252C" w:rsidP="00803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AE6" w:rsidRPr="00622709" w14:paraId="14225762" w14:textId="77777777" w:rsidTr="00BD7058">
        <w:trPr>
          <w:trHeight w:val="281"/>
        </w:trPr>
        <w:tc>
          <w:tcPr>
            <w:tcW w:w="5228" w:type="dxa"/>
          </w:tcPr>
          <w:p w14:paraId="35DA5602" w14:textId="77777777" w:rsidR="00803AE6" w:rsidRPr="00622709" w:rsidRDefault="00803AE6" w:rsidP="00803A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7EF71D" w14:textId="68367B8F" w:rsidR="00482936" w:rsidRDefault="00C3252C" w:rsidP="00C3252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Acknowledgement</w:t>
      </w:r>
    </w:p>
    <w:p w14:paraId="6E23A787" w14:textId="77777777" w:rsidR="00C3252C" w:rsidRDefault="00C3252C" w:rsidP="00C3252C">
      <w:pPr>
        <w:jc w:val="center"/>
        <w:rPr>
          <w:rFonts w:ascii="Arial" w:hAnsi="Arial" w:cs="Arial"/>
          <w:b/>
          <w:sz w:val="28"/>
          <w:szCs w:val="28"/>
        </w:rPr>
      </w:pPr>
    </w:p>
    <w:p w14:paraId="454BA939" w14:textId="77777777" w:rsidR="00C3252C" w:rsidRDefault="00C3252C" w:rsidP="00C3252C">
      <w:pPr>
        <w:jc w:val="center"/>
        <w:rPr>
          <w:rFonts w:ascii="Arial" w:hAnsi="Arial" w:cs="Arial"/>
          <w:b/>
          <w:sz w:val="28"/>
          <w:szCs w:val="28"/>
        </w:rPr>
      </w:pPr>
    </w:p>
    <w:p w14:paraId="348CE6D1" w14:textId="118ED611" w:rsidR="00C3252C" w:rsidRPr="000108EC" w:rsidRDefault="00C3252C" w:rsidP="00C3252C">
      <w:pPr>
        <w:jc w:val="both"/>
        <w:rPr>
          <w:rFonts w:asciiTheme="minorHAnsi" w:hAnsiTheme="minorHAnsi" w:cstheme="minorHAnsi"/>
          <w:sz w:val="28"/>
          <w:szCs w:val="28"/>
        </w:rPr>
      </w:pPr>
      <w:r w:rsidRPr="000108EC">
        <w:rPr>
          <w:rFonts w:asciiTheme="minorHAnsi" w:hAnsiTheme="minorHAnsi" w:cstheme="minorHAnsi"/>
          <w:sz w:val="28"/>
          <w:szCs w:val="28"/>
        </w:rPr>
        <w:t xml:space="preserve">We express our sincere gratitude to </w:t>
      </w:r>
      <w:r w:rsidR="00605BA7">
        <w:rPr>
          <w:rFonts w:asciiTheme="minorHAnsi" w:hAnsiTheme="minorHAnsi" w:cstheme="minorHAnsi"/>
          <w:sz w:val="28"/>
          <w:szCs w:val="28"/>
        </w:rPr>
        <w:t>Mr. Samarth Amruthe</w:t>
      </w:r>
      <w:r w:rsidRPr="000108EC">
        <w:rPr>
          <w:rFonts w:asciiTheme="minorHAnsi" w:hAnsiTheme="minorHAnsi" w:cstheme="minorHAnsi"/>
          <w:sz w:val="28"/>
          <w:szCs w:val="28"/>
        </w:rPr>
        <w:t>, for his invaluable guidance and supervision throughout our project on I</w:t>
      </w:r>
      <w:r w:rsidR="00605BA7">
        <w:rPr>
          <w:rFonts w:asciiTheme="minorHAnsi" w:hAnsiTheme="minorHAnsi" w:cstheme="minorHAnsi"/>
          <w:sz w:val="28"/>
          <w:szCs w:val="28"/>
        </w:rPr>
        <w:t xml:space="preserve">mage </w:t>
      </w:r>
      <w:r w:rsidRPr="000108EC">
        <w:rPr>
          <w:rFonts w:asciiTheme="minorHAnsi" w:hAnsiTheme="minorHAnsi" w:cstheme="minorHAnsi"/>
          <w:sz w:val="28"/>
          <w:szCs w:val="28"/>
        </w:rPr>
        <w:t>C</w:t>
      </w:r>
      <w:r w:rsidR="00605BA7">
        <w:rPr>
          <w:rFonts w:asciiTheme="minorHAnsi" w:hAnsiTheme="minorHAnsi" w:cstheme="minorHAnsi"/>
          <w:sz w:val="28"/>
          <w:szCs w:val="28"/>
        </w:rPr>
        <w:t>lassification of cats and dogs</w:t>
      </w:r>
      <w:r w:rsidRPr="000108EC">
        <w:rPr>
          <w:rFonts w:asciiTheme="minorHAnsi" w:hAnsiTheme="minorHAnsi" w:cstheme="minorHAnsi"/>
          <w:sz w:val="28"/>
          <w:szCs w:val="28"/>
        </w:rPr>
        <w:t>.</w:t>
      </w:r>
    </w:p>
    <w:p w14:paraId="1C7FA4DD" w14:textId="77777777" w:rsidR="00C3252C" w:rsidRPr="000108EC" w:rsidRDefault="00C3252C" w:rsidP="00C3252C">
      <w:pPr>
        <w:jc w:val="both"/>
        <w:rPr>
          <w:rFonts w:asciiTheme="minorHAnsi" w:hAnsiTheme="minorHAnsi" w:cstheme="minorHAnsi"/>
          <w:szCs w:val="28"/>
        </w:rPr>
      </w:pPr>
    </w:p>
    <w:p w14:paraId="67E469F4" w14:textId="59D84C80" w:rsidR="00C3252C" w:rsidRPr="000108EC" w:rsidRDefault="00C3252C" w:rsidP="00C3252C">
      <w:pPr>
        <w:jc w:val="both"/>
        <w:rPr>
          <w:rFonts w:asciiTheme="minorHAnsi" w:hAnsiTheme="minorHAnsi" w:cstheme="minorHAnsi"/>
          <w:sz w:val="28"/>
          <w:szCs w:val="28"/>
        </w:rPr>
      </w:pPr>
      <w:r w:rsidRPr="000108EC">
        <w:rPr>
          <w:rFonts w:asciiTheme="minorHAnsi" w:hAnsiTheme="minorHAnsi" w:cstheme="minorHAnsi"/>
          <w:sz w:val="28"/>
          <w:szCs w:val="28"/>
        </w:rPr>
        <w:t xml:space="preserve">We are thankful to our </w:t>
      </w:r>
      <w:r w:rsidR="00605BA7">
        <w:rPr>
          <w:rFonts w:asciiTheme="minorHAnsi" w:hAnsiTheme="minorHAnsi" w:cstheme="minorHAnsi"/>
          <w:sz w:val="28"/>
          <w:szCs w:val="28"/>
        </w:rPr>
        <w:t>Kaggle and tensor-flow</w:t>
      </w:r>
      <w:r w:rsidRPr="000108EC">
        <w:rPr>
          <w:rFonts w:asciiTheme="minorHAnsi" w:hAnsiTheme="minorHAnsi" w:cstheme="minorHAnsi"/>
          <w:sz w:val="28"/>
          <w:szCs w:val="28"/>
        </w:rPr>
        <w:t xml:space="preserve">, for providing the necessary </w:t>
      </w:r>
      <w:r w:rsidR="00605BA7">
        <w:rPr>
          <w:rFonts w:asciiTheme="minorHAnsi" w:hAnsiTheme="minorHAnsi" w:cstheme="minorHAnsi"/>
          <w:sz w:val="28"/>
          <w:szCs w:val="28"/>
        </w:rPr>
        <w:t>datasets</w:t>
      </w:r>
      <w:r w:rsidRPr="000108EC">
        <w:rPr>
          <w:rFonts w:asciiTheme="minorHAnsi" w:hAnsiTheme="minorHAnsi" w:cstheme="minorHAnsi"/>
          <w:sz w:val="28"/>
          <w:szCs w:val="28"/>
        </w:rPr>
        <w:t xml:space="preserve"> and resources that enabled us to complete this project successfully.</w:t>
      </w:r>
    </w:p>
    <w:p w14:paraId="40C1B445" w14:textId="77777777" w:rsidR="00C3252C" w:rsidRPr="000108EC" w:rsidRDefault="00C3252C" w:rsidP="00C3252C">
      <w:pPr>
        <w:jc w:val="both"/>
        <w:rPr>
          <w:rFonts w:asciiTheme="minorHAnsi" w:hAnsiTheme="minorHAnsi" w:cstheme="minorHAnsi"/>
          <w:szCs w:val="28"/>
        </w:rPr>
      </w:pPr>
    </w:p>
    <w:p w14:paraId="622D93DB" w14:textId="59FBB7D2" w:rsidR="00C3252C" w:rsidRPr="006042BA" w:rsidRDefault="00C3252C" w:rsidP="00C3252C">
      <w:pPr>
        <w:jc w:val="both"/>
        <w:rPr>
          <w:rFonts w:asciiTheme="minorHAnsi" w:hAnsiTheme="minorHAnsi" w:cstheme="minorHAnsi"/>
          <w:sz w:val="28"/>
          <w:szCs w:val="28"/>
        </w:rPr>
      </w:pPr>
      <w:r w:rsidRPr="006042BA">
        <w:rPr>
          <w:rFonts w:asciiTheme="minorHAnsi" w:hAnsiTheme="minorHAnsi" w:cstheme="minorHAnsi"/>
          <w:sz w:val="28"/>
          <w:szCs w:val="28"/>
        </w:rPr>
        <w:t xml:space="preserve">We acknowledge the contribution of the </w:t>
      </w:r>
      <w:r w:rsidR="00605BA7">
        <w:rPr>
          <w:rFonts w:asciiTheme="minorHAnsi" w:hAnsiTheme="minorHAnsi" w:cstheme="minorHAnsi"/>
          <w:sz w:val="28"/>
          <w:szCs w:val="28"/>
        </w:rPr>
        <w:t>Image Classification of cats and dogs</w:t>
      </w:r>
      <w:r w:rsidRPr="006042BA">
        <w:rPr>
          <w:rFonts w:asciiTheme="minorHAnsi" w:hAnsiTheme="minorHAnsi" w:cstheme="minorHAnsi"/>
          <w:sz w:val="28"/>
          <w:szCs w:val="28"/>
        </w:rPr>
        <w:t xml:space="preserve">, which offers advanced tools and expertise for accurate </w:t>
      </w:r>
      <w:r w:rsidR="00605BA7">
        <w:rPr>
          <w:rFonts w:asciiTheme="minorHAnsi" w:hAnsiTheme="minorHAnsi" w:cstheme="minorHAnsi"/>
          <w:sz w:val="28"/>
          <w:szCs w:val="28"/>
        </w:rPr>
        <w:t>prediction of cat and dogs</w:t>
      </w:r>
      <w:r w:rsidRPr="006042BA">
        <w:rPr>
          <w:rFonts w:asciiTheme="minorHAnsi" w:hAnsiTheme="minorHAnsi" w:cstheme="minorHAnsi"/>
          <w:sz w:val="28"/>
          <w:szCs w:val="28"/>
        </w:rPr>
        <w:t>. Their support ensures reliable analysis through standar</w:t>
      </w:r>
      <w:r w:rsidR="00605BA7">
        <w:rPr>
          <w:rFonts w:asciiTheme="minorHAnsi" w:hAnsiTheme="minorHAnsi" w:cstheme="minorHAnsi"/>
          <w:sz w:val="28"/>
          <w:szCs w:val="28"/>
        </w:rPr>
        <w:t>d whether the image is of dog or cat</w:t>
      </w:r>
      <w:r w:rsidRPr="006042BA">
        <w:rPr>
          <w:rFonts w:asciiTheme="minorHAnsi" w:hAnsiTheme="minorHAnsi" w:cstheme="minorHAnsi"/>
          <w:sz w:val="28"/>
          <w:szCs w:val="28"/>
        </w:rPr>
        <w:t>.</w:t>
      </w:r>
    </w:p>
    <w:p w14:paraId="098E1BC4" w14:textId="77777777" w:rsidR="00C3252C" w:rsidRPr="00155798" w:rsidRDefault="00C3252C" w:rsidP="00C3252C">
      <w:pPr>
        <w:jc w:val="both"/>
        <w:rPr>
          <w:szCs w:val="28"/>
        </w:rPr>
      </w:pPr>
    </w:p>
    <w:p w14:paraId="2BCBF490" w14:textId="77777777" w:rsidR="00C3252C" w:rsidRDefault="00C3252C" w:rsidP="00C3252C">
      <w:pPr>
        <w:jc w:val="both"/>
        <w:rPr>
          <w:sz w:val="28"/>
          <w:szCs w:val="28"/>
        </w:rPr>
      </w:pPr>
      <w:r>
        <w:rPr>
          <w:sz w:val="28"/>
          <w:szCs w:val="28"/>
        </w:rPr>
        <w:t>We also thank our families and friends for their constant support and encouragement throughout this journey.</w:t>
      </w:r>
    </w:p>
    <w:p w14:paraId="4A72014B" w14:textId="77777777" w:rsidR="00C3252C" w:rsidRDefault="00C3252C" w:rsidP="00C3252C">
      <w:pPr>
        <w:jc w:val="both"/>
        <w:rPr>
          <w:sz w:val="28"/>
          <w:szCs w:val="28"/>
        </w:rPr>
      </w:pPr>
    </w:p>
    <w:p w14:paraId="12A870F1" w14:textId="77777777" w:rsidR="00C3252C" w:rsidRDefault="00C3252C" w:rsidP="00C3252C">
      <w:pPr>
        <w:jc w:val="both"/>
        <w:rPr>
          <w:sz w:val="28"/>
          <w:szCs w:val="28"/>
        </w:rPr>
      </w:pPr>
    </w:p>
    <w:p w14:paraId="74BC9B60" w14:textId="37FAD9DD" w:rsidR="00C3252C" w:rsidRDefault="00605BA7" w:rsidP="00C325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Satwik Saxena</w:t>
      </w:r>
    </w:p>
    <w:p w14:paraId="02A197C8" w14:textId="77777777" w:rsidR="00C3252C" w:rsidRDefault="00C3252C" w:rsidP="00C3252C">
      <w:pPr>
        <w:spacing w:line="360" w:lineRule="auto"/>
        <w:jc w:val="both"/>
        <w:rPr>
          <w:sz w:val="28"/>
          <w:szCs w:val="28"/>
        </w:rPr>
      </w:pPr>
    </w:p>
    <w:p w14:paraId="674F75D0" w14:textId="74F54965" w:rsidR="00C3252C" w:rsidRDefault="00605BA7" w:rsidP="00C325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IBM-PBEL VIRTUAL INTERNSHIP</w:t>
      </w:r>
    </w:p>
    <w:p w14:paraId="6E678ECA" w14:textId="588D9644" w:rsidR="00C3252C" w:rsidRDefault="00C3252C" w:rsidP="00C325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  <w:r w:rsidR="00605BA7">
        <w:rPr>
          <w:sz w:val="28"/>
          <w:szCs w:val="28"/>
        </w:rPr>
        <w:t xml:space="preserve"> Online</w:t>
      </w:r>
    </w:p>
    <w:p w14:paraId="15DDE09C" w14:textId="3D82A8AC" w:rsidR="00C3252C" w:rsidRDefault="00C3252C" w:rsidP="00C325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605BA7">
        <w:rPr>
          <w:sz w:val="28"/>
          <w:szCs w:val="28"/>
        </w:rPr>
        <w:t>July</w:t>
      </w:r>
      <w:r>
        <w:rPr>
          <w:sz w:val="28"/>
          <w:szCs w:val="28"/>
        </w:rPr>
        <w:t>,2025</w:t>
      </w:r>
    </w:p>
    <w:p w14:paraId="5D21B23A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72B99C2D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5CDA1274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4A407403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59D6663D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25562BA9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2484DCEE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1321AD46" w14:textId="77777777" w:rsidR="00605BA7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6D803C9F" w14:textId="77777777" w:rsidR="00605BA7" w:rsidRPr="00FB1BE1" w:rsidRDefault="00605BA7" w:rsidP="00605BA7">
      <w:pPr>
        <w:jc w:val="center"/>
        <w:rPr>
          <w:rFonts w:asciiTheme="minorHAnsi" w:hAnsiTheme="minorHAnsi" w:cstheme="minorHAnsi"/>
          <w:bCs/>
          <w:sz w:val="32"/>
          <w:szCs w:val="40"/>
        </w:rPr>
      </w:pPr>
      <w:r w:rsidRPr="00FB1BE1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DECLARATION</w:t>
      </w:r>
    </w:p>
    <w:p w14:paraId="7654AA26" w14:textId="77777777" w:rsidR="00D930BB" w:rsidRDefault="00D930BB" w:rsidP="00D930BB">
      <w:pPr>
        <w:spacing w:line="480" w:lineRule="auto"/>
        <w:jc w:val="both"/>
        <w:rPr>
          <w:rFonts w:asciiTheme="minorHAnsi" w:hAnsiTheme="minorHAnsi" w:cstheme="minorHAnsi"/>
          <w:bCs/>
          <w:sz w:val="28"/>
          <w:szCs w:val="36"/>
          <w:lang w:val="en-IN"/>
        </w:rPr>
      </w:pPr>
    </w:p>
    <w:p w14:paraId="12774987" w14:textId="253B7DC5" w:rsidR="00D930BB" w:rsidRPr="00D930BB" w:rsidRDefault="00D930BB" w:rsidP="00D930BB">
      <w:pPr>
        <w:spacing w:line="480" w:lineRule="auto"/>
        <w:jc w:val="both"/>
        <w:rPr>
          <w:rFonts w:asciiTheme="minorHAnsi" w:hAnsiTheme="minorHAnsi" w:cstheme="minorHAnsi"/>
          <w:bCs/>
          <w:sz w:val="28"/>
          <w:szCs w:val="36"/>
          <w:lang w:val="en-IN"/>
        </w:rPr>
      </w:pP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 xml:space="preserve">We hereby declare that this Project Report titled </w:t>
      </w:r>
      <w:r w:rsidRPr="00D930BB">
        <w:rPr>
          <w:rFonts w:asciiTheme="minorHAnsi" w:hAnsiTheme="minorHAnsi" w:cstheme="minorHAnsi"/>
          <w:b/>
          <w:bCs/>
          <w:sz w:val="28"/>
          <w:szCs w:val="36"/>
          <w:lang w:val="en-IN"/>
        </w:rPr>
        <w:t>"Introduction to Image</w:t>
      </w:r>
      <w:r>
        <w:rPr>
          <w:rFonts w:asciiTheme="minorHAnsi" w:hAnsiTheme="minorHAnsi" w:cstheme="minorHAnsi"/>
          <w:b/>
          <w:bCs/>
          <w:sz w:val="28"/>
          <w:szCs w:val="36"/>
          <w:lang w:val="en-IN"/>
        </w:rPr>
        <w:t xml:space="preserve"> </w:t>
      </w:r>
      <w:r w:rsidRPr="00D930BB">
        <w:rPr>
          <w:rFonts w:asciiTheme="minorHAnsi" w:hAnsiTheme="minorHAnsi" w:cstheme="minorHAnsi"/>
          <w:b/>
          <w:bCs/>
          <w:sz w:val="28"/>
          <w:szCs w:val="36"/>
          <w:lang w:val="en-IN"/>
        </w:rPr>
        <w:t>Classification of Cats and Dogs using CNN and Deep Learning"</w:t>
      </w: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 xml:space="preserve">, submitted as part of the </w:t>
      </w:r>
      <w:r w:rsidRPr="00D930BB">
        <w:rPr>
          <w:rFonts w:asciiTheme="minorHAnsi" w:hAnsiTheme="minorHAnsi" w:cstheme="minorHAnsi"/>
          <w:b/>
          <w:bCs/>
          <w:sz w:val="28"/>
          <w:szCs w:val="36"/>
          <w:lang w:val="en-IN"/>
        </w:rPr>
        <w:t>IBM PBEL Virtual Internship</w:t>
      </w: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>, is a bona fide work carried out by us under the mentorship and guidance of our assigned project guide.</w:t>
      </w:r>
    </w:p>
    <w:p w14:paraId="054C7C8D" w14:textId="77777777" w:rsidR="00D930BB" w:rsidRPr="00D930BB" w:rsidRDefault="00D930BB" w:rsidP="00D930BB">
      <w:pPr>
        <w:spacing w:line="480" w:lineRule="auto"/>
        <w:jc w:val="both"/>
        <w:rPr>
          <w:rFonts w:asciiTheme="minorHAnsi" w:hAnsiTheme="minorHAnsi" w:cstheme="minorHAnsi"/>
          <w:bCs/>
          <w:sz w:val="28"/>
          <w:szCs w:val="36"/>
          <w:lang w:val="en-IN"/>
        </w:rPr>
      </w:pP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 xml:space="preserve">This work has been undertaken solely as a learning and development initiative during the internship and has </w:t>
      </w:r>
      <w:r w:rsidRPr="00D930BB">
        <w:rPr>
          <w:rFonts w:asciiTheme="minorHAnsi" w:hAnsiTheme="minorHAnsi" w:cstheme="minorHAnsi"/>
          <w:b/>
          <w:bCs/>
          <w:sz w:val="28"/>
          <w:szCs w:val="36"/>
          <w:lang w:val="en-IN"/>
        </w:rPr>
        <w:t>not been submitted to any other university, institution, or organization</w:t>
      </w: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 xml:space="preserve"> for the award of any degree, diploma, or certificate, nor has it been published or presented elsewhere prior to this submission.</w:t>
      </w:r>
    </w:p>
    <w:p w14:paraId="2C85293D" w14:textId="5210D4DF" w:rsidR="00D930BB" w:rsidRPr="00D930BB" w:rsidRDefault="00D930BB" w:rsidP="00D930BB">
      <w:pPr>
        <w:spacing w:line="480" w:lineRule="auto"/>
        <w:jc w:val="both"/>
        <w:rPr>
          <w:rFonts w:asciiTheme="minorHAnsi" w:hAnsiTheme="minorHAnsi" w:cstheme="minorHAnsi"/>
          <w:bCs/>
          <w:sz w:val="28"/>
          <w:szCs w:val="36"/>
          <w:lang w:val="en-IN"/>
        </w:rPr>
      </w:pPr>
      <w:r w:rsidRPr="00D930BB">
        <w:rPr>
          <w:rFonts w:asciiTheme="minorHAnsi" w:hAnsiTheme="minorHAnsi" w:cstheme="minorHAnsi"/>
          <w:bCs/>
          <w:sz w:val="28"/>
          <w:szCs w:val="36"/>
          <w:lang w:val="en-IN"/>
        </w:rPr>
        <w:t>We affirm that the contents of this report are the result of our own efforts and dedication during the internship tenure</w:t>
      </w:r>
    </w:p>
    <w:tbl>
      <w:tblPr>
        <w:tblStyle w:val="TableGridLight"/>
        <w:tblW w:w="6516" w:type="dxa"/>
        <w:tblLook w:val="04A0" w:firstRow="1" w:lastRow="0" w:firstColumn="1" w:lastColumn="0" w:noHBand="0" w:noVBand="1"/>
      </w:tblPr>
      <w:tblGrid>
        <w:gridCol w:w="2263"/>
        <w:gridCol w:w="4253"/>
      </w:tblGrid>
      <w:tr w:rsidR="00605BA7" w14:paraId="67B4F3A6" w14:textId="77777777" w:rsidTr="00605BA7">
        <w:tc>
          <w:tcPr>
            <w:tcW w:w="2263" w:type="dxa"/>
            <w:vAlign w:val="center"/>
          </w:tcPr>
          <w:p w14:paraId="5A874688" w14:textId="77777777" w:rsidR="00605BA7" w:rsidRDefault="00605BA7" w:rsidP="002F735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05AF"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Name</w:t>
            </w:r>
            <w:r w:rsidRPr="000805AF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  <w:p w14:paraId="12A9AD12" w14:textId="77777777" w:rsidR="00605BA7" w:rsidRPr="000805AF" w:rsidRDefault="00605BA7" w:rsidP="002F735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253" w:type="dxa"/>
          </w:tcPr>
          <w:p w14:paraId="30E93C8F" w14:textId="06057B09" w:rsidR="00605BA7" w:rsidRPr="000805AF" w:rsidRDefault="00605BA7" w:rsidP="002F735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Satwik Saxena</w:t>
            </w:r>
          </w:p>
        </w:tc>
      </w:tr>
      <w:tr w:rsidR="00605BA7" w14:paraId="216297CD" w14:textId="77777777" w:rsidTr="00605BA7">
        <w:tc>
          <w:tcPr>
            <w:tcW w:w="2263" w:type="dxa"/>
          </w:tcPr>
          <w:p w14:paraId="6834FC8D" w14:textId="0CF84740" w:rsidR="00605BA7" w:rsidRPr="000805AF" w:rsidRDefault="00605BA7" w:rsidP="002F735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Project Guide:</w:t>
            </w:r>
          </w:p>
        </w:tc>
        <w:tc>
          <w:tcPr>
            <w:tcW w:w="4253" w:type="dxa"/>
          </w:tcPr>
          <w:p w14:paraId="7A3A49D6" w14:textId="2619058C" w:rsidR="00605BA7" w:rsidRPr="000805AF" w:rsidRDefault="00605BA7" w:rsidP="002F735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29E5">
              <w:rPr>
                <w:rFonts w:asciiTheme="minorHAnsi" w:hAnsiTheme="minorHAnsi" w:cstheme="minorHAnsi"/>
                <w:sz w:val="28"/>
                <w:szCs w:val="28"/>
              </w:rPr>
              <w:t xml:space="preserve">Mr.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Samarth Amruthe</w:t>
            </w:r>
          </w:p>
        </w:tc>
      </w:tr>
    </w:tbl>
    <w:p w14:paraId="586D2062" w14:textId="77777777" w:rsidR="00605BA7" w:rsidRPr="000108EC" w:rsidRDefault="00605BA7" w:rsidP="00C3252C">
      <w:pPr>
        <w:spacing w:line="360" w:lineRule="auto"/>
        <w:jc w:val="both"/>
        <w:rPr>
          <w:sz w:val="28"/>
          <w:szCs w:val="28"/>
        </w:rPr>
      </w:pPr>
    </w:p>
    <w:p w14:paraId="5F428398" w14:textId="77777777" w:rsidR="00C3252C" w:rsidRDefault="00C3252C" w:rsidP="00C3252C">
      <w:pPr>
        <w:rPr>
          <w:rFonts w:ascii="Arial" w:hAnsi="Arial" w:cs="Arial"/>
          <w:b/>
          <w:sz w:val="28"/>
          <w:szCs w:val="28"/>
        </w:rPr>
      </w:pPr>
    </w:p>
    <w:p w14:paraId="66A228EB" w14:textId="77777777" w:rsidR="00C3252C" w:rsidRDefault="00C3252C" w:rsidP="00C3252C"/>
    <w:p w14:paraId="33D9E4BC" w14:textId="77777777" w:rsidR="00605BA7" w:rsidRDefault="00605BA7" w:rsidP="00482936">
      <w:pPr>
        <w:jc w:val="center"/>
      </w:pPr>
    </w:p>
    <w:p w14:paraId="4005D9B9" w14:textId="77777777" w:rsidR="00605BA7" w:rsidRDefault="00605BA7" w:rsidP="00482936">
      <w:pPr>
        <w:jc w:val="center"/>
      </w:pPr>
    </w:p>
    <w:p w14:paraId="7A36D3DE" w14:textId="77777777" w:rsidR="00605BA7" w:rsidRDefault="00605BA7" w:rsidP="00482936">
      <w:pPr>
        <w:jc w:val="center"/>
      </w:pPr>
    </w:p>
    <w:p w14:paraId="31ED1E4A" w14:textId="77777777" w:rsidR="00605BA7" w:rsidRDefault="00605BA7" w:rsidP="00482936">
      <w:pPr>
        <w:jc w:val="center"/>
      </w:pPr>
    </w:p>
    <w:p w14:paraId="23C1F4E9" w14:textId="77777777" w:rsidR="00605BA7" w:rsidRDefault="00605BA7" w:rsidP="00482936">
      <w:pPr>
        <w:jc w:val="center"/>
      </w:pPr>
    </w:p>
    <w:p w14:paraId="15DAC2F8" w14:textId="70AFCFC0" w:rsidR="00E33754" w:rsidRDefault="00482936" w:rsidP="00482936">
      <w:pPr>
        <w:jc w:val="center"/>
        <w:rPr>
          <w:rFonts w:ascii="Arial" w:hAnsi="Arial" w:cs="Arial"/>
          <w:sz w:val="28"/>
          <w:szCs w:val="28"/>
        </w:rPr>
      </w:pPr>
      <w:r>
        <w:br w:type="page"/>
      </w:r>
      <w:r w:rsidRPr="00482936">
        <w:rPr>
          <w:rFonts w:ascii="Arial" w:hAnsi="Arial" w:cs="Arial"/>
          <w:b/>
          <w:sz w:val="28"/>
          <w:szCs w:val="28"/>
        </w:rPr>
        <w:lastRenderedPageBreak/>
        <w:t>Contents Page</w:t>
      </w:r>
    </w:p>
    <w:p w14:paraId="047656C0" w14:textId="77777777" w:rsidR="00482936" w:rsidRPr="007829CA" w:rsidRDefault="00482936" w:rsidP="00482936">
      <w:pPr>
        <w:rPr>
          <w:rFonts w:ascii="Arial" w:hAnsi="Arial" w:cs="Arial"/>
          <w:sz w:val="24"/>
          <w:szCs w:val="24"/>
        </w:rPr>
      </w:pPr>
    </w:p>
    <w:p w14:paraId="4AEAAF22" w14:textId="77777777" w:rsidR="00482936" w:rsidRPr="007829CA" w:rsidRDefault="00482936" w:rsidP="007829CA">
      <w:pPr>
        <w:spacing w:after="240"/>
        <w:rPr>
          <w:rFonts w:ascii="Arial" w:hAnsi="Arial" w:cs="Arial"/>
          <w:sz w:val="24"/>
          <w:szCs w:val="24"/>
        </w:rPr>
      </w:pPr>
    </w:p>
    <w:p w14:paraId="284D8BB6" w14:textId="254ECB95" w:rsidR="001B5AB0" w:rsidRPr="001B5AB0" w:rsidRDefault="00B15003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r>
        <w:rPr>
          <w:rFonts w:cs="Arial"/>
          <w:szCs w:val="24"/>
        </w:rPr>
        <w:fldChar w:fldCharType="begin"/>
      </w:r>
      <w:r w:rsidR="001B5AB0">
        <w:rPr>
          <w:rFonts w:cs="Arial"/>
          <w:szCs w:val="24"/>
        </w:rPr>
        <w:instrText xml:space="preserve"> TOC \o "1-2" \h \z \u </w:instrText>
      </w:r>
      <w:r>
        <w:rPr>
          <w:rFonts w:cs="Arial"/>
          <w:szCs w:val="24"/>
        </w:rPr>
        <w:fldChar w:fldCharType="separate"/>
      </w:r>
      <w:hyperlink w:anchor="_Toc164161353" w:history="1">
        <w:r w:rsidR="001B5AB0" w:rsidRPr="001B5AB0">
          <w:rPr>
            <w:rStyle w:val="Hyperlink"/>
            <w:rFonts w:cs="Arial"/>
            <w:noProof/>
          </w:rPr>
          <w:t>1.</w:t>
        </w:r>
        <w:r w:rsidR="001B5AB0"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D77AA4">
          <w:rPr>
            <w:rStyle w:val="Hyperlink"/>
            <w:rFonts w:cs="Arial"/>
            <w:noProof/>
          </w:rPr>
          <w:t>Title</w:t>
        </w:r>
        <w:r w:rsidR="001B5AB0" w:rsidRPr="001B5AB0">
          <w:rPr>
            <w:noProof/>
            <w:webHidden/>
          </w:rPr>
          <w:tab/>
        </w:r>
        <w:r w:rsidRPr="001B5AB0">
          <w:rPr>
            <w:noProof/>
            <w:webHidden/>
          </w:rPr>
          <w:fldChar w:fldCharType="begin"/>
        </w:r>
        <w:r w:rsidR="001B5AB0" w:rsidRPr="001B5AB0">
          <w:rPr>
            <w:noProof/>
            <w:webHidden/>
          </w:rPr>
          <w:instrText xml:space="preserve"> PAGEREF _Toc164161353 \h </w:instrText>
        </w:r>
        <w:r w:rsidRPr="001B5AB0">
          <w:rPr>
            <w:noProof/>
            <w:webHidden/>
          </w:rPr>
        </w:r>
        <w:r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3</w:t>
        </w:r>
        <w:r w:rsidRPr="001B5AB0">
          <w:rPr>
            <w:noProof/>
            <w:webHidden/>
          </w:rPr>
          <w:fldChar w:fldCharType="end"/>
        </w:r>
      </w:hyperlink>
    </w:p>
    <w:p w14:paraId="41F58F39" w14:textId="276638FE" w:rsidR="001B5AB0" w:rsidRPr="001B5AB0" w:rsidRDefault="001B5AB0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hyperlink w:anchor="_Toc164161354" w:history="1">
        <w:r w:rsidRPr="001B5AB0">
          <w:rPr>
            <w:rStyle w:val="Hyperlink"/>
            <w:rFonts w:cs="Arial"/>
            <w:noProof/>
          </w:rPr>
          <w:t>2.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Problem Statement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_Toc164161354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4</w:t>
        </w:r>
        <w:r w:rsidR="00B15003" w:rsidRPr="001B5AB0">
          <w:rPr>
            <w:noProof/>
            <w:webHidden/>
          </w:rPr>
          <w:fldChar w:fldCharType="end"/>
        </w:r>
      </w:hyperlink>
    </w:p>
    <w:p w14:paraId="048449D7" w14:textId="60FED7A3" w:rsidR="001B5AB0" w:rsidRPr="001B5AB0" w:rsidRDefault="001B5AB0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hyperlink w:anchor="_Toc164161355" w:history="1">
        <w:r w:rsidRPr="001B5AB0">
          <w:rPr>
            <w:rStyle w:val="Hyperlink"/>
            <w:rFonts w:cs="Arial"/>
            <w:noProof/>
          </w:rPr>
          <w:t>3.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Methodology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_Toc164161355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4</w:t>
        </w:r>
        <w:r w:rsidR="00B15003" w:rsidRPr="001B5AB0">
          <w:rPr>
            <w:noProof/>
            <w:webHidden/>
          </w:rPr>
          <w:fldChar w:fldCharType="end"/>
        </w:r>
      </w:hyperlink>
    </w:p>
    <w:p w14:paraId="62115F32" w14:textId="6178B974" w:rsidR="001B5AB0" w:rsidRPr="001B5AB0" w:rsidRDefault="001B5AB0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hyperlink w:anchor="_Toc164161356" w:history="1">
        <w:r w:rsidRPr="001B5AB0">
          <w:rPr>
            <w:rStyle w:val="Hyperlink"/>
            <w:rFonts w:cs="Arial"/>
            <w:noProof/>
          </w:rPr>
          <w:t>4.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Dataset Details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_Toc164161356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5</w:t>
        </w:r>
        <w:r w:rsidR="00B15003" w:rsidRPr="001B5AB0">
          <w:rPr>
            <w:noProof/>
            <w:webHidden/>
          </w:rPr>
          <w:fldChar w:fldCharType="end"/>
        </w:r>
      </w:hyperlink>
    </w:p>
    <w:p w14:paraId="4F7DF3CE" w14:textId="69A79324" w:rsidR="001B5AB0" w:rsidRPr="001B5AB0" w:rsidRDefault="001B5AB0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hyperlink w:anchor="_Toc164161357" w:history="1">
        <w:r w:rsidRPr="001B5AB0">
          <w:rPr>
            <w:rStyle w:val="Hyperlink"/>
            <w:rFonts w:cs="Arial"/>
            <w:noProof/>
          </w:rPr>
          <w:t>5.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Algorithms/Model Used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_Toc164161357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5</w:t>
        </w:r>
        <w:r w:rsidR="00B15003" w:rsidRPr="001B5AB0">
          <w:rPr>
            <w:noProof/>
            <w:webHidden/>
          </w:rPr>
          <w:fldChar w:fldCharType="end"/>
        </w:r>
      </w:hyperlink>
    </w:p>
    <w:p w14:paraId="2DFEFC3B" w14:textId="30B92035" w:rsidR="001B5AB0" w:rsidRPr="001B5AB0" w:rsidRDefault="001B5AB0" w:rsidP="001B5AB0">
      <w:pPr>
        <w:pStyle w:val="TOC1"/>
        <w:tabs>
          <w:tab w:val="left" w:pos="720"/>
          <w:tab w:val="right" w:leader="dot" w:pos="8303"/>
        </w:tabs>
        <w:spacing w:after="240"/>
        <w:rPr>
          <w:rFonts w:ascii="Times New Roman" w:hAnsi="Times New Roman"/>
          <w:noProof/>
          <w:szCs w:val="24"/>
          <w:lang w:val="en-US"/>
        </w:rPr>
      </w:pPr>
      <w:hyperlink w:anchor="_Toc164161358" w:history="1">
        <w:r w:rsidRPr="001B5AB0">
          <w:rPr>
            <w:rStyle w:val="Hyperlink"/>
            <w:rFonts w:cs="Arial"/>
            <w:noProof/>
          </w:rPr>
          <w:t>6.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Resukts with graphs(Screenshot)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_Toc164161358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6</w:t>
        </w:r>
        <w:r w:rsidR="00B15003" w:rsidRPr="001B5AB0">
          <w:rPr>
            <w:noProof/>
            <w:webHidden/>
          </w:rPr>
          <w:fldChar w:fldCharType="end"/>
        </w:r>
      </w:hyperlink>
    </w:p>
    <w:p w14:paraId="3F207E0E" w14:textId="7A336BA5" w:rsidR="00D77AA4" w:rsidRPr="00D930BB" w:rsidRDefault="001B5AB0" w:rsidP="00FA6814">
      <w:pPr>
        <w:pStyle w:val="TOC1"/>
        <w:tabs>
          <w:tab w:val="left" w:pos="720"/>
          <w:tab w:val="right" w:leader="dot" w:pos="8303"/>
        </w:tabs>
        <w:spacing w:after="240"/>
        <w:jc w:val="center"/>
        <w:rPr>
          <w:rFonts w:ascii="Times New Roman" w:hAnsi="Times New Roman"/>
          <w:b/>
          <w:noProof/>
          <w:szCs w:val="24"/>
          <w:lang w:val="en-US"/>
        </w:rPr>
      </w:pPr>
      <w:hyperlink w:anchor="_Toc164161359" w:history="1">
        <w:r w:rsidRPr="001B5AB0">
          <w:rPr>
            <w:rStyle w:val="Hyperlink"/>
            <w:rFonts w:cs="Arial"/>
            <w:noProof/>
          </w:rPr>
          <w:t>7.</w:t>
        </w:r>
        <w:r w:rsidRPr="001B5AB0">
          <w:rPr>
            <w:rFonts w:ascii="Times New Roman" w:hAnsi="Times New Roman"/>
            <w:noProof/>
            <w:szCs w:val="24"/>
            <w:lang w:val="en-US"/>
          </w:rPr>
          <w:tab/>
        </w:r>
        <w:r w:rsidR="00B4402A">
          <w:rPr>
            <w:rStyle w:val="Hyperlink"/>
            <w:rFonts w:cs="Arial"/>
            <w:noProof/>
          </w:rPr>
          <w:t>Conclusion and Refrence</w:t>
        </w:r>
        <w:r w:rsidRPr="001B5AB0">
          <w:rPr>
            <w:noProof/>
            <w:webHidden/>
          </w:rPr>
          <w:tab/>
        </w:r>
        <w:r w:rsidR="00B15003" w:rsidRPr="001B5AB0">
          <w:rPr>
            <w:noProof/>
            <w:webHidden/>
          </w:rPr>
          <w:fldChar w:fldCharType="begin"/>
        </w:r>
        <w:r w:rsidRPr="001B5AB0">
          <w:rPr>
            <w:noProof/>
            <w:webHidden/>
          </w:rPr>
          <w:instrText xml:space="preserve"> PAGEREF _Toc164161359 \h </w:instrText>
        </w:r>
        <w:r w:rsidR="00B15003" w:rsidRPr="001B5AB0">
          <w:rPr>
            <w:noProof/>
            <w:webHidden/>
          </w:rPr>
        </w:r>
        <w:r w:rsidR="00B15003" w:rsidRPr="001B5AB0">
          <w:rPr>
            <w:noProof/>
            <w:webHidden/>
          </w:rPr>
          <w:fldChar w:fldCharType="separate"/>
        </w:r>
        <w:r w:rsidR="00AB0263">
          <w:rPr>
            <w:noProof/>
            <w:webHidden/>
          </w:rPr>
          <w:t>6</w:t>
        </w:r>
        <w:r w:rsidR="00B15003" w:rsidRPr="001B5AB0">
          <w:rPr>
            <w:noProof/>
            <w:webHidden/>
          </w:rPr>
          <w:fldChar w:fldCharType="end"/>
        </w:r>
      </w:hyperlink>
      <w:r w:rsidR="00B15003">
        <w:rPr>
          <w:rFonts w:cs="Arial"/>
          <w:szCs w:val="24"/>
        </w:rPr>
        <w:fldChar w:fldCharType="end"/>
      </w:r>
      <w:r w:rsidR="00482936">
        <w:rPr>
          <w:rFonts w:cs="Arial"/>
          <w:sz w:val="28"/>
          <w:szCs w:val="28"/>
        </w:rPr>
        <w:br w:type="page"/>
      </w:r>
      <w:r w:rsidR="00C246EE" w:rsidRPr="00D930BB">
        <w:rPr>
          <w:rFonts w:cs="Arial"/>
          <w:b/>
          <w:sz w:val="32"/>
          <w:szCs w:val="32"/>
        </w:rPr>
        <w:lastRenderedPageBreak/>
        <w:t>TITLE</w:t>
      </w:r>
    </w:p>
    <w:p w14:paraId="34D096E6" w14:textId="77777777" w:rsidR="00C3252C" w:rsidRPr="00D930BB" w:rsidRDefault="00C3252C" w:rsidP="00C3252C">
      <w:pPr>
        <w:jc w:val="center"/>
        <w:outlineLvl w:val="0"/>
        <w:rPr>
          <w:rFonts w:ascii="Arial" w:hAnsi="Arial" w:cs="Arial"/>
          <w:bCs/>
          <w:sz w:val="28"/>
          <w:szCs w:val="28"/>
        </w:rPr>
      </w:pPr>
      <w:r w:rsidRPr="00D930BB">
        <w:rPr>
          <w:rFonts w:ascii="Arial" w:hAnsi="Arial" w:cs="Arial"/>
          <w:bCs/>
          <w:sz w:val="28"/>
          <w:szCs w:val="28"/>
        </w:rPr>
        <w:t>"Teaching Computers to Recognize Cats and Dogs: A Simple Guide to Image Classification Using Deep Learning"</w:t>
      </w:r>
    </w:p>
    <w:p w14:paraId="5EF6C9A9" w14:textId="77777777" w:rsid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14:paraId="159341E7" w14:textId="77777777" w:rsid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14:paraId="2C069B29" w14:textId="77777777" w:rsid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14:paraId="581D2595" w14:textId="77777777" w:rsid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14:paraId="7E95395B" w14:textId="77777777" w:rsidR="00D930BB" w:rsidRP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14:paraId="5ED036AE" w14:textId="75F22F69" w:rsidR="00D930BB" w:rsidRPr="00D930BB" w:rsidRDefault="00D930BB" w:rsidP="00C3252C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D930BB">
        <w:rPr>
          <w:rFonts w:ascii="Arial" w:hAnsi="Arial" w:cs="Arial"/>
          <w:b/>
          <w:sz w:val="32"/>
          <w:szCs w:val="32"/>
        </w:rPr>
        <w:t>Problem Statement</w:t>
      </w:r>
    </w:p>
    <w:p w14:paraId="2C344228" w14:textId="77777777" w:rsidR="00D930BB" w:rsidRDefault="00D930BB" w:rsidP="00C3252C">
      <w:pPr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5583FDA2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D930BB">
        <w:rPr>
          <w:rFonts w:ascii="Arial" w:hAnsi="Arial" w:cs="Arial"/>
          <w:bCs/>
          <w:sz w:val="28"/>
          <w:szCs w:val="28"/>
          <w:lang w:val="en-IN"/>
        </w:rPr>
        <w:t>In today's world, where technology is rapidly advancing, teaching computers to "see" and understand images has become an exciting and important challenge. One common and fun example is helping a computer tell the difference between a cat and a dog just by looking at a photo.</w:t>
      </w:r>
    </w:p>
    <w:p w14:paraId="43A60160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D930BB">
        <w:rPr>
          <w:rFonts w:ascii="Arial" w:hAnsi="Arial" w:cs="Arial"/>
          <w:bCs/>
          <w:sz w:val="28"/>
          <w:szCs w:val="28"/>
          <w:lang w:val="en-IN"/>
        </w:rPr>
        <w:t>As humans, we can easily recognize whether an image shows a cat or a dog, even if the picture is blurry or taken from a strange angle. But for a computer, this task is not that simple. It requires a lot of learning and training, just like how a child learns to recognize animals.</w:t>
      </w:r>
    </w:p>
    <w:p w14:paraId="528F8B54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D930BB">
        <w:rPr>
          <w:rFonts w:ascii="Arial" w:hAnsi="Arial" w:cs="Arial"/>
          <w:bCs/>
          <w:sz w:val="28"/>
          <w:szCs w:val="28"/>
          <w:lang w:val="en-IN"/>
        </w:rPr>
        <w:t>In this project, our goal is to build a smart system that can automatically identify whether an image contains a cat or a dog using Convolutional Neural Networks (CNNs) — a type of deep learning model that works especially well with images. This kind of system can be helpful in many real-life applications like pet identification, animal monitoring, and even in healthcare for animals.</w:t>
      </w:r>
    </w:p>
    <w:p w14:paraId="67E0EBFB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D930BB">
        <w:rPr>
          <w:rFonts w:ascii="Arial" w:hAnsi="Arial" w:cs="Arial"/>
          <w:bCs/>
          <w:sz w:val="28"/>
          <w:szCs w:val="28"/>
          <w:lang w:val="en-IN"/>
        </w:rPr>
        <w:t>We wanted to explore how deep learning can be used in image classification and how we can train a machine to "learn" from examples — just like we do.</w:t>
      </w:r>
    </w:p>
    <w:p w14:paraId="33405D51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367915FD" w14:textId="52C395CF" w:rsidR="00D930BB" w:rsidRDefault="008849BE" w:rsidP="00D930BB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D930BB">
        <w:rPr>
          <w:rFonts w:ascii="Arial" w:hAnsi="Arial" w:cs="Arial"/>
          <w:bCs/>
          <w:sz w:val="24"/>
          <w:szCs w:val="24"/>
        </w:rPr>
        <w:br w:type="page"/>
      </w:r>
      <w:r w:rsidR="00D930BB" w:rsidRPr="00D930BB">
        <w:rPr>
          <w:rFonts w:ascii="Arial" w:hAnsi="Arial" w:cs="Arial"/>
          <w:b/>
          <w:sz w:val="32"/>
          <w:szCs w:val="32"/>
        </w:rPr>
        <w:lastRenderedPageBreak/>
        <w:t>Methodology</w:t>
      </w:r>
    </w:p>
    <w:p w14:paraId="15762A81" w14:textId="77777777" w:rsidR="00D930BB" w:rsidRDefault="00D930BB" w:rsidP="00D930BB">
      <w:pPr>
        <w:outlineLvl w:val="0"/>
        <w:rPr>
          <w:rFonts w:ascii="Arial" w:hAnsi="Arial" w:cs="Arial"/>
          <w:b/>
          <w:sz w:val="32"/>
          <w:szCs w:val="32"/>
        </w:rPr>
      </w:pPr>
    </w:p>
    <w:p w14:paraId="4E79DCD5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D930BB">
        <w:rPr>
          <w:rFonts w:ascii="Arial" w:hAnsi="Arial" w:cs="Arial"/>
          <w:bCs/>
          <w:sz w:val="24"/>
          <w:szCs w:val="24"/>
          <w:lang w:val="en-IN"/>
        </w:rPr>
        <w:t xml:space="preserve">To build a system that can recognize whether an image shows a </w:t>
      </w:r>
      <w:r w:rsidRPr="00D930BB">
        <w:rPr>
          <w:rFonts w:ascii="Arial" w:hAnsi="Arial" w:cs="Arial"/>
          <w:b/>
          <w:bCs/>
          <w:sz w:val="24"/>
          <w:szCs w:val="24"/>
          <w:lang w:val="en-IN"/>
        </w:rPr>
        <w:t>cat</w:t>
      </w:r>
      <w:r w:rsidRPr="00D930BB">
        <w:rPr>
          <w:rFonts w:ascii="Arial" w:hAnsi="Arial" w:cs="Arial"/>
          <w:bCs/>
          <w:sz w:val="24"/>
          <w:szCs w:val="24"/>
          <w:lang w:val="en-IN"/>
        </w:rPr>
        <w:t xml:space="preserve"> or a </w:t>
      </w:r>
      <w:r w:rsidRPr="00D930BB">
        <w:rPr>
          <w:rFonts w:ascii="Arial" w:hAnsi="Arial" w:cs="Arial"/>
          <w:b/>
          <w:bCs/>
          <w:sz w:val="24"/>
          <w:szCs w:val="24"/>
          <w:lang w:val="en-IN"/>
        </w:rPr>
        <w:t>dog</w:t>
      </w:r>
      <w:r w:rsidRPr="00D930BB">
        <w:rPr>
          <w:rFonts w:ascii="Arial" w:hAnsi="Arial" w:cs="Arial"/>
          <w:bCs/>
          <w:sz w:val="24"/>
          <w:szCs w:val="24"/>
          <w:lang w:val="en-IN"/>
        </w:rPr>
        <w:t xml:space="preserve">, we followed a step-by-step approach using </w:t>
      </w:r>
      <w:r w:rsidRPr="00D930BB">
        <w:rPr>
          <w:rFonts w:ascii="Arial" w:hAnsi="Arial" w:cs="Arial"/>
          <w:b/>
          <w:bCs/>
          <w:sz w:val="24"/>
          <w:szCs w:val="24"/>
          <w:lang w:val="en-IN"/>
        </w:rPr>
        <w:t>Convolutional Neural Networks (CNNs)</w:t>
      </w:r>
      <w:r w:rsidRPr="00D930BB">
        <w:rPr>
          <w:rFonts w:ascii="Arial" w:hAnsi="Arial" w:cs="Arial"/>
          <w:bCs/>
          <w:sz w:val="24"/>
          <w:szCs w:val="24"/>
          <w:lang w:val="en-IN"/>
        </w:rPr>
        <w:t xml:space="preserve"> — a powerful technique in deep learning that is specially designed to work with images.</w:t>
      </w:r>
    </w:p>
    <w:p w14:paraId="591ADE3B" w14:textId="763A8B47" w:rsidR="00D930BB" w:rsidRPr="00D930BB" w:rsidRDefault="00D930BB" w:rsidP="00D930BB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D930BB">
        <w:rPr>
          <w:rFonts w:ascii="Arial" w:hAnsi="Arial" w:cs="Arial"/>
          <w:bCs/>
          <w:sz w:val="24"/>
          <w:szCs w:val="24"/>
          <w:lang w:val="en-IN"/>
        </w:rPr>
        <w:t>Here’s how we approached our project:</w:t>
      </w:r>
    </w:p>
    <w:p w14:paraId="35BCABF4" w14:textId="77777777" w:rsidR="00D930BB" w:rsidRPr="00D930BB" w:rsidRDefault="00D930BB" w:rsidP="00D930BB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71C646B4" w14:textId="77777777" w:rsid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Collecting Images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We use a dataset of cat and dog images. These images help our model learn what each animal looks like.</w:t>
      </w:r>
    </w:p>
    <w:p w14:paraId="60160502" w14:textId="77777777" w:rsidR="00EE2A48" w:rsidRPr="00EE2A48" w:rsidRDefault="00EE2A48" w:rsidP="00EE2A48">
      <w:pPr>
        <w:ind w:left="72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5E935F94" w14:textId="77777777" w:rsidR="00EE2A48" w:rsidRP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Preprocessing the Images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All the images are resized to the same size (150x150 pixels). This helps the model understand them better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t xml:space="preserve">. </w:t>
      </w:r>
      <w:r w:rsidRPr="00EE2A48">
        <w:rPr>
          <w:rFonts w:ascii="Arial" w:hAnsi="Arial" w:cs="Arial"/>
          <w:sz w:val="24"/>
          <w:szCs w:val="24"/>
          <w:lang w:val="en-IN"/>
        </w:rPr>
        <w:t>We also convert the images into numbers (arrays) so the computer can read them.</w:t>
      </w:r>
    </w:p>
    <w:p w14:paraId="2B746984" w14:textId="77777777" w:rsidR="00EE2A48" w:rsidRPr="00EE2A48" w:rsidRDefault="00EE2A48" w:rsidP="00EE2A48">
      <w:pPr>
        <w:ind w:left="72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34784FB0" w14:textId="77777777" w:rsid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Building the Model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 xml:space="preserve">We created a CNN (Convolutional Neural Network) model using TensorFlow. This model learns how to tell the difference between cats </w:t>
      </w:r>
    </w:p>
    <w:p w14:paraId="56C688CE" w14:textId="2C00C452" w:rsidR="00EE2A48" w:rsidRPr="00EE2A48" w:rsidRDefault="00EE2A48" w:rsidP="00EE2A48">
      <w:pPr>
        <w:ind w:firstLine="720"/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and dogs by looking at patterns in the images.</w:t>
      </w:r>
    </w:p>
    <w:p w14:paraId="66661A76" w14:textId="77777777" w:rsidR="00EE2A48" w:rsidRDefault="00EE2A48" w:rsidP="00EE2A48">
      <w:pPr>
        <w:ind w:left="720"/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97B3116" w14:textId="40C52696" w:rsidR="00EE2A48" w:rsidRP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Training the Model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We show many images to the model and tell it the correct answer (cat or dog). The model slowly learns by checking its own guesses and improving step by step.</w:t>
      </w:r>
    </w:p>
    <w:p w14:paraId="59F77B64" w14:textId="77777777" w:rsidR="00EE2A48" w:rsidRDefault="00EE2A48" w:rsidP="00EE2A48">
      <w:pPr>
        <w:ind w:left="720"/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616E233" w14:textId="7D73AE6D" w:rsidR="00EE2A48" w:rsidRP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Saving the Model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After training, we save the model in a file. This saved model can now be used to predict whether a new image is a cat or a dog.</w:t>
      </w:r>
    </w:p>
    <w:p w14:paraId="02DB64BE" w14:textId="77777777" w:rsidR="00EE2A48" w:rsidRDefault="00EE2A48" w:rsidP="00EE2A48">
      <w:pPr>
        <w:ind w:left="720"/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6F083C3" w14:textId="713E6CA8" w:rsidR="00EE2A48" w:rsidRP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Creating a Web App with Streamlit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We built a simple app where users can:</w:t>
      </w:r>
    </w:p>
    <w:p w14:paraId="63FBA362" w14:textId="77777777" w:rsidR="00EE2A48" w:rsidRPr="00EE2A48" w:rsidRDefault="00EE2A48" w:rsidP="00EE2A48">
      <w:pPr>
        <w:numPr>
          <w:ilvl w:val="1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Upload an image from their device, or</w:t>
      </w:r>
    </w:p>
    <w:p w14:paraId="47B7D4BF" w14:textId="77777777" w:rsidR="00EE2A48" w:rsidRPr="00EE2A48" w:rsidRDefault="00EE2A48" w:rsidP="00EE2A48">
      <w:pPr>
        <w:numPr>
          <w:ilvl w:val="1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Paste an image URL</w:t>
      </w:r>
      <w:r w:rsidRPr="00EE2A48">
        <w:rPr>
          <w:rFonts w:ascii="Arial" w:hAnsi="Arial" w:cs="Arial"/>
          <w:sz w:val="24"/>
          <w:szCs w:val="24"/>
          <w:lang w:val="en-IN"/>
        </w:rPr>
        <w:br/>
        <w:t>The app then shows the prediction (Cat or Dog) with how confident the model is.</w:t>
      </w:r>
    </w:p>
    <w:p w14:paraId="6811876A" w14:textId="77777777" w:rsidR="00EE2A48" w:rsidRDefault="00EE2A48" w:rsidP="00EE2A48">
      <w:pPr>
        <w:ind w:left="720"/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2697DAC" w14:textId="35B47C4E" w:rsidR="00EE2A48" w:rsidRPr="00EE2A48" w:rsidRDefault="00EE2A48" w:rsidP="00EE2A48">
      <w:pPr>
        <w:numPr>
          <w:ilvl w:val="0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Making Predictions</w:t>
      </w:r>
      <w:r w:rsidRPr="00EE2A48">
        <w:rPr>
          <w:rFonts w:ascii="Arial" w:hAnsi="Arial" w:cs="Arial"/>
          <w:b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When a user uploads a picture:</w:t>
      </w:r>
    </w:p>
    <w:p w14:paraId="54072AF7" w14:textId="77777777" w:rsidR="00EE2A48" w:rsidRPr="00EE2A48" w:rsidRDefault="00EE2A48" w:rsidP="00EE2A48">
      <w:pPr>
        <w:numPr>
          <w:ilvl w:val="1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The image is resized and prepared</w:t>
      </w:r>
    </w:p>
    <w:p w14:paraId="32082CC2" w14:textId="77777777" w:rsidR="00EE2A48" w:rsidRPr="00EE2A48" w:rsidRDefault="00EE2A48" w:rsidP="00EE2A48">
      <w:pPr>
        <w:numPr>
          <w:ilvl w:val="1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The model checks the image and gives a result</w:t>
      </w:r>
    </w:p>
    <w:p w14:paraId="7EA9DEF2" w14:textId="77777777" w:rsidR="00EE2A48" w:rsidRPr="00EE2A48" w:rsidRDefault="00EE2A48" w:rsidP="00EE2A48">
      <w:pPr>
        <w:numPr>
          <w:ilvl w:val="1"/>
          <w:numId w:val="45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sz w:val="24"/>
          <w:szCs w:val="24"/>
          <w:lang w:val="en-IN"/>
        </w:rPr>
        <w:t>The app shows whether it's a cat or dog, along with the confidence score (how sure the model is)</w:t>
      </w:r>
    </w:p>
    <w:p w14:paraId="55AACC12" w14:textId="01419D04" w:rsidR="00EE2A48" w:rsidRPr="00EE2A48" w:rsidRDefault="00EE2A48" w:rsidP="00EE2A48">
      <w:pPr>
        <w:jc w:val="center"/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32"/>
          <w:szCs w:val="32"/>
          <w:lang w:val="en-IN"/>
        </w:rPr>
        <w:lastRenderedPageBreak/>
        <w:t>Dataset Details</w:t>
      </w:r>
    </w:p>
    <w:p w14:paraId="296E94D0" w14:textId="77777777" w:rsidR="00EE2A48" w:rsidRPr="00EE2A48" w:rsidRDefault="00EE2A48" w:rsidP="00EE2A48">
      <w:pPr>
        <w:ind w:left="720"/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1463AAA1" w14:textId="2AA57B0E" w:rsid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Dataset Name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  <w:r w:rsidRPr="00EE2A48">
        <w:rPr>
          <w:rFonts w:ascii="Arial" w:hAnsi="Arial" w:cs="Arial"/>
          <w:bCs/>
          <w:sz w:val="28"/>
          <w:szCs w:val="28"/>
          <w:lang w:val="en-IN"/>
        </w:rPr>
        <w:br/>
      </w:r>
      <w:r w:rsidRPr="00EE2A48">
        <w:rPr>
          <w:rFonts w:ascii="Arial" w:hAnsi="Arial" w:cs="Arial"/>
          <w:sz w:val="24"/>
          <w:szCs w:val="24"/>
          <w:lang w:val="en-IN"/>
        </w:rPr>
        <w:t>Cats vs Dogs Dataset (also known as the Dogs vs Cats dataset from Kaggle)</w:t>
      </w:r>
    </w:p>
    <w:p w14:paraId="3AE69AD8" w14:textId="77777777" w:rsidR="00B83198" w:rsidRPr="00EE2A48" w:rsidRDefault="00B83198" w:rsidP="00B83198">
      <w:pPr>
        <w:ind w:left="72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4E959F08" w14:textId="77777777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Number of Classes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5D02C6C1" w14:textId="563013A9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Cats</w:t>
      </w:r>
    </w:p>
    <w:p w14:paraId="4E8FB394" w14:textId="529F2975" w:rsidR="00EE2A48" w:rsidRPr="00EE2A48" w:rsidRDefault="00EE2A48" w:rsidP="00B8319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Dogs</w:t>
      </w:r>
      <w:r w:rsidRPr="00EE2A48">
        <w:rPr>
          <w:rFonts w:ascii="Arial" w:hAnsi="Arial" w:cs="Arial"/>
          <w:bCs/>
          <w:sz w:val="24"/>
          <w:szCs w:val="24"/>
          <w:lang w:val="en-IN"/>
        </w:rPr>
        <w:br/>
        <w:t>So, it is a binary classification problem (2 classes only).</w:t>
      </w:r>
    </w:p>
    <w:p w14:paraId="02E455E9" w14:textId="4F6F3EB8" w:rsidR="00B83198" w:rsidRPr="00B83198" w:rsidRDefault="00B83198" w:rsidP="00B83198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79E909F5" w14:textId="59112C7B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Total Images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7C2FE9FF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Around 25,000 images in total</w:t>
      </w:r>
    </w:p>
    <w:p w14:paraId="5530CE5A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Roughly 12,500 images of cats</w:t>
      </w:r>
    </w:p>
    <w:p w14:paraId="4C693021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Roughly 12,500 images of dogs</w:t>
      </w:r>
    </w:p>
    <w:p w14:paraId="3D3773FD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7A684F3B" w14:textId="79C60840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Image Format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0EB48432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JPEG images (.jpg, .jpeg)</w:t>
      </w:r>
    </w:p>
    <w:p w14:paraId="3E402C16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Different sizes, but we resize them to </w:t>
      </w:r>
      <w:r w:rsidRPr="00EE2A48">
        <w:rPr>
          <w:rFonts w:ascii="Arial" w:hAnsi="Arial" w:cs="Arial"/>
          <w:b/>
          <w:bCs/>
          <w:sz w:val="24"/>
          <w:szCs w:val="24"/>
          <w:lang w:val="en-IN"/>
        </w:rPr>
        <w:t>150x150 pixels</w:t>
      </w: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 for training</w:t>
      </w:r>
    </w:p>
    <w:p w14:paraId="52FCB96C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3EE80B21" w14:textId="13698AC1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Data Split</w:t>
      </w:r>
      <w:r w:rsidRPr="00EE2A48">
        <w:rPr>
          <w:rFonts w:ascii="Arial" w:hAnsi="Arial" w:cs="Arial"/>
          <w:bCs/>
          <w:sz w:val="28"/>
          <w:szCs w:val="28"/>
          <w:lang w:val="en-IN"/>
        </w:rPr>
        <w:t xml:space="preserve"> (during training):</w:t>
      </w:r>
    </w:p>
    <w:p w14:paraId="66FFC13C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4"/>
          <w:szCs w:val="24"/>
          <w:lang w:val="en-IN"/>
        </w:rPr>
        <w:t>Training Set</w:t>
      </w:r>
      <w:r w:rsidRPr="00EE2A48">
        <w:rPr>
          <w:rFonts w:ascii="Arial" w:hAnsi="Arial" w:cs="Arial"/>
          <w:bCs/>
          <w:sz w:val="24"/>
          <w:szCs w:val="24"/>
          <w:lang w:val="en-IN"/>
        </w:rPr>
        <w:t>: 80% of the images (to teach the model)</w:t>
      </w:r>
    </w:p>
    <w:p w14:paraId="7CA5093D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4"/>
          <w:szCs w:val="24"/>
          <w:lang w:val="en-IN"/>
        </w:rPr>
        <w:t>Validation Set</w:t>
      </w:r>
      <w:r w:rsidRPr="00EE2A48">
        <w:rPr>
          <w:rFonts w:ascii="Arial" w:hAnsi="Arial" w:cs="Arial"/>
          <w:bCs/>
          <w:sz w:val="24"/>
          <w:szCs w:val="24"/>
          <w:lang w:val="en-IN"/>
        </w:rPr>
        <w:t>: 20% of the images (to test how well the model is learning during training)</w:t>
      </w:r>
    </w:p>
    <w:p w14:paraId="005CF4D9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62605F52" w14:textId="16B3875F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Data Source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2635B7DD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>Usually downloaded from Kaggle: Dogs vs Cats Dataset</w:t>
      </w:r>
    </w:p>
    <w:p w14:paraId="75DB626A" w14:textId="4DFB912F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Or sometimes loaded using </w:t>
      </w:r>
      <w:r w:rsidR="00B83198" w:rsidRPr="00EE2A48">
        <w:rPr>
          <w:rFonts w:ascii="Arial" w:hAnsi="Arial" w:cs="Arial"/>
          <w:bCs/>
          <w:sz w:val="24"/>
          <w:szCs w:val="24"/>
          <w:lang w:val="en-IN"/>
        </w:rPr>
        <w:t>TensorFlow datasets</w:t>
      </w: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 (optional)</w:t>
      </w:r>
    </w:p>
    <w:p w14:paraId="25577B7D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7C5B6122" w14:textId="0929D831" w:rsidR="00EE2A48" w:rsidRPr="00EE2A48" w:rsidRDefault="00EE2A48" w:rsidP="00EE2A48">
      <w:pPr>
        <w:numPr>
          <w:ilvl w:val="0"/>
          <w:numId w:val="46"/>
        </w:num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EE2A48">
        <w:rPr>
          <w:rFonts w:ascii="Arial" w:hAnsi="Arial" w:cs="Arial"/>
          <w:b/>
          <w:bCs/>
          <w:sz w:val="28"/>
          <w:szCs w:val="28"/>
          <w:lang w:val="en-IN"/>
        </w:rPr>
        <w:t>Preprocessing Done</w:t>
      </w:r>
      <w:r w:rsidRPr="00EE2A48"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58AA5374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4"/>
          <w:szCs w:val="24"/>
          <w:lang w:val="en-IN"/>
        </w:rPr>
        <w:t>Resize</w:t>
      </w: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 all images to 150x150</w:t>
      </w:r>
    </w:p>
    <w:p w14:paraId="19507DF5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4"/>
          <w:szCs w:val="24"/>
          <w:lang w:val="en-IN"/>
        </w:rPr>
        <w:t>Normalize</w:t>
      </w: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 pixel values (divide by 255) to bring them in range 0–1</w:t>
      </w:r>
    </w:p>
    <w:p w14:paraId="3FFCDA4C" w14:textId="77777777" w:rsidR="00EE2A48" w:rsidRPr="00EE2A48" w:rsidRDefault="00EE2A48" w:rsidP="00EE2A48">
      <w:pPr>
        <w:numPr>
          <w:ilvl w:val="1"/>
          <w:numId w:val="46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EE2A48">
        <w:rPr>
          <w:rFonts w:ascii="Arial" w:hAnsi="Arial" w:cs="Arial"/>
          <w:b/>
          <w:bCs/>
          <w:sz w:val="24"/>
          <w:szCs w:val="24"/>
          <w:lang w:val="en-IN"/>
        </w:rPr>
        <w:t>Shuffle</w:t>
      </w:r>
      <w:r w:rsidRPr="00EE2A48">
        <w:rPr>
          <w:rFonts w:ascii="Arial" w:hAnsi="Arial" w:cs="Arial"/>
          <w:bCs/>
          <w:sz w:val="24"/>
          <w:szCs w:val="24"/>
          <w:lang w:val="en-IN"/>
        </w:rPr>
        <w:t xml:space="preserve"> the data so cats and dogs are mixed randomly during training</w:t>
      </w:r>
    </w:p>
    <w:p w14:paraId="3A00DAD7" w14:textId="77777777" w:rsidR="00EE2A48" w:rsidRDefault="00EE2A4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0C3BF878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6F1A2FA7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3CE2603E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4B434823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1BD03E4E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69091656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47664272" w14:textId="4EF9A2AF" w:rsidR="00B83198" w:rsidRPr="00B83198" w:rsidRDefault="00B83198" w:rsidP="00B83198">
      <w:pPr>
        <w:jc w:val="center"/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  <w:r w:rsidRPr="00B83198">
        <w:rPr>
          <w:rFonts w:ascii="Arial" w:hAnsi="Arial" w:cs="Arial"/>
          <w:b/>
          <w:bCs/>
          <w:sz w:val="32"/>
          <w:szCs w:val="32"/>
        </w:rPr>
        <w:lastRenderedPageBreak/>
        <w:t>Algorithms/Models Used</w:t>
      </w:r>
    </w:p>
    <w:p w14:paraId="317FDF47" w14:textId="77777777" w:rsidR="00B83198" w:rsidRDefault="00B83198" w:rsidP="00B83198">
      <w:p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43FF5FF" w14:textId="390FE2E3" w:rsidR="00B83198" w:rsidRPr="00B83198" w:rsidRDefault="00B83198" w:rsidP="00B83198">
      <w:p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B83198">
        <w:rPr>
          <w:rFonts w:ascii="Arial" w:hAnsi="Arial" w:cs="Arial"/>
          <w:b/>
          <w:bCs/>
          <w:sz w:val="28"/>
          <w:szCs w:val="28"/>
          <w:lang w:val="en-IN"/>
        </w:rPr>
        <w:t>1. Convolutional Neural Network (CNN) – Main Model Used</w:t>
      </w:r>
    </w:p>
    <w:p w14:paraId="64CD087C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Cs/>
          <w:sz w:val="24"/>
          <w:szCs w:val="24"/>
          <w:lang w:val="en-IN"/>
        </w:rPr>
        <w:t xml:space="preserve">We used a </w:t>
      </w:r>
      <w:r w:rsidRPr="00B83198">
        <w:rPr>
          <w:rFonts w:ascii="Arial" w:hAnsi="Arial" w:cs="Arial"/>
          <w:b/>
          <w:bCs/>
          <w:sz w:val="24"/>
          <w:szCs w:val="24"/>
          <w:lang w:val="en-IN"/>
        </w:rPr>
        <w:t>CNN</w:t>
      </w:r>
      <w:r w:rsidRPr="00B83198">
        <w:rPr>
          <w:rFonts w:ascii="Arial" w:hAnsi="Arial" w:cs="Arial"/>
          <w:bCs/>
          <w:sz w:val="24"/>
          <w:szCs w:val="24"/>
          <w:lang w:val="en-IN"/>
        </w:rPr>
        <w:t xml:space="preserve">, which is a special type of deep learning model made to </w:t>
      </w:r>
      <w:r w:rsidRPr="00B83198">
        <w:rPr>
          <w:rFonts w:ascii="Arial" w:hAnsi="Arial" w:cs="Arial"/>
          <w:b/>
          <w:bCs/>
          <w:sz w:val="24"/>
          <w:szCs w:val="24"/>
          <w:lang w:val="en-IN"/>
        </w:rPr>
        <w:t>understand images</w:t>
      </w:r>
      <w:r w:rsidRPr="00B83198">
        <w:rPr>
          <w:rFonts w:ascii="Arial" w:hAnsi="Arial" w:cs="Arial"/>
          <w:bCs/>
          <w:sz w:val="24"/>
          <w:szCs w:val="24"/>
          <w:lang w:val="en-IN"/>
        </w:rPr>
        <w:t>.</w:t>
      </w:r>
    </w:p>
    <w:p w14:paraId="28CB5683" w14:textId="77777777" w:rsidR="00B83198" w:rsidRPr="00B83198" w:rsidRDefault="00B83198" w:rsidP="00B83198">
      <w:pPr>
        <w:outlineLvl w:val="0"/>
        <w:rPr>
          <w:rFonts w:ascii="Arial" w:hAnsi="Arial" w:cs="Arial"/>
          <w:b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What CNN does (in simple words):</w:t>
      </w:r>
    </w:p>
    <w:p w14:paraId="1BC2B4C9" w14:textId="77777777" w:rsidR="00B83198" w:rsidRPr="00B83198" w:rsidRDefault="00B83198" w:rsidP="00B83198">
      <w:pPr>
        <w:numPr>
          <w:ilvl w:val="0"/>
          <w:numId w:val="47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Cs/>
          <w:sz w:val="24"/>
          <w:szCs w:val="24"/>
          <w:lang w:val="en-IN"/>
        </w:rPr>
        <w:t>It looks at small parts of the image (like edges, shapes, and patterns)</w:t>
      </w:r>
    </w:p>
    <w:p w14:paraId="179E4AA7" w14:textId="77777777" w:rsidR="00B83198" w:rsidRPr="00B83198" w:rsidRDefault="00B83198" w:rsidP="00B83198">
      <w:pPr>
        <w:numPr>
          <w:ilvl w:val="0"/>
          <w:numId w:val="47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Cs/>
          <w:sz w:val="24"/>
          <w:szCs w:val="24"/>
          <w:lang w:val="en-IN"/>
        </w:rPr>
        <w:t xml:space="preserve">Then combines them to recognize if it’s a </w:t>
      </w:r>
      <w:r w:rsidRPr="00B83198">
        <w:rPr>
          <w:rFonts w:ascii="Arial" w:hAnsi="Arial" w:cs="Arial"/>
          <w:b/>
          <w:bCs/>
          <w:sz w:val="24"/>
          <w:szCs w:val="24"/>
          <w:lang w:val="en-IN"/>
        </w:rPr>
        <w:t>cat or a dog</w:t>
      </w:r>
    </w:p>
    <w:p w14:paraId="2EA2B505" w14:textId="6A0553F1" w:rsidR="00B83198" w:rsidRPr="00B83198" w:rsidRDefault="00B83198" w:rsidP="00B83198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33075E2E" w14:textId="5CDBF347" w:rsidR="00B83198" w:rsidRPr="00B83198" w:rsidRDefault="00B83198" w:rsidP="00B83198">
      <w:p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B83198">
        <w:rPr>
          <w:rFonts w:ascii="Arial" w:hAnsi="Arial" w:cs="Arial"/>
          <w:b/>
          <w:bCs/>
          <w:sz w:val="28"/>
          <w:szCs w:val="28"/>
          <w:lang w:val="en-IN"/>
        </w:rPr>
        <w:t>2. Layers Used in the Model</w:t>
      </w:r>
    </w:p>
    <w:p w14:paraId="3CB4CAA0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Cs/>
          <w:sz w:val="24"/>
          <w:szCs w:val="24"/>
          <w:lang w:val="en-IN"/>
        </w:rPr>
        <w:t>Here are the main building blocks (layers) we used in our model:</w:t>
      </w:r>
    </w:p>
    <w:p w14:paraId="7ECE33A3" w14:textId="77777777" w:rsid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Conv2D (Convolution Layer)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  <w:r w:rsidRPr="00B83198">
        <w:rPr>
          <w:rFonts w:ascii="Arial" w:hAnsi="Arial" w:cs="Arial"/>
          <w:bCs/>
          <w:sz w:val="24"/>
          <w:szCs w:val="24"/>
          <w:lang w:val="en-IN"/>
        </w:rPr>
        <w:br/>
        <w:t>Finds patterns in small sections of the image like lines, corners, etc.</w:t>
      </w:r>
    </w:p>
    <w:p w14:paraId="357D8841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479FFA69" w14:textId="0D5DFED1" w:rsid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Batch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B83198">
        <w:rPr>
          <w:rFonts w:ascii="Arial" w:hAnsi="Arial" w:cs="Arial"/>
          <w:b/>
          <w:bCs/>
          <w:sz w:val="24"/>
          <w:szCs w:val="24"/>
          <w:lang w:val="en-IN"/>
        </w:rPr>
        <w:t>Normalization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  <w:r w:rsidRPr="00B83198">
        <w:rPr>
          <w:rFonts w:ascii="Arial" w:hAnsi="Arial" w:cs="Arial"/>
          <w:bCs/>
          <w:sz w:val="24"/>
          <w:szCs w:val="24"/>
          <w:lang w:val="en-IN"/>
        </w:rPr>
        <w:br/>
        <w:t>Helps the model train faster and become more stable.</w:t>
      </w:r>
    </w:p>
    <w:p w14:paraId="6ED4F7EB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68F0486D" w14:textId="1FB56727" w:rsid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MaxPooling2D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  <w:r w:rsidRPr="00B83198">
        <w:rPr>
          <w:rFonts w:ascii="Arial" w:hAnsi="Arial" w:cs="Arial"/>
          <w:bCs/>
          <w:sz w:val="24"/>
          <w:szCs w:val="24"/>
          <w:lang w:val="en-IN"/>
        </w:rPr>
        <w:br/>
        <w:t>Reduces the size of the image while keeping the most important parts.</w:t>
      </w:r>
    </w:p>
    <w:p w14:paraId="5D6744D4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12B76B03" w14:textId="77777777" w:rsid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Flatten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  <w:r w:rsidRPr="00B83198">
        <w:rPr>
          <w:rFonts w:ascii="Arial" w:hAnsi="Arial" w:cs="Arial"/>
          <w:bCs/>
          <w:sz w:val="24"/>
          <w:szCs w:val="24"/>
          <w:lang w:val="en-IN"/>
        </w:rPr>
        <w:br/>
        <w:t>Converts 2D image features into a 1D list for the final prediction.</w:t>
      </w:r>
    </w:p>
    <w:p w14:paraId="7EEA792C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219113CE" w14:textId="77777777" w:rsidR="00B83198" w:rsidRP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Dense (Fully Connected Layer)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  <w:r w:rsidRPr="00B83198">
        <w:rPr>
          <w:rFonts w:ascii="Arial" w:hAnsi="Arial" w:cs="Arial"/>
          <w:bCs/>
          <w:sz w:val="24"/>
          <w:szCs w:val="24"/>
          <w:lang w:val="en-IN"/>
        </w:rPr>
        <w:br/>
        <w:t>Final layers that make the prediction — whether it’s a cat or a dog.</w:t>
      </w:r>
    </w:p>
    <w:p w14:paraId="1926D7EE" w14:textId="77777777" w:rsidR="00B83198" w:rsidRPr="00B83198" w:rsidRDefault="00B83198" w:rsidP="00B83198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55B184C6" w14:textId="3C5161EF" w:rsidR="00B83198" w:rsidRPr="00B83198" w:rsidRDefault="00B83198" w:rsidP="00B83198">
      <w:pPr>
        <w:numPr>
          <w:ilvl w:val="0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Activation Functions</w:t>
      </w:r>
      <w:r w:rsidRPr="00B83198">
        <w:rPr>
          <w:rFonts w:ascii="Arial" w:hAnsi="Arial" w:cs="Arial"/>
          <w:bCs/>
          <w:sz w:val="24"/>
          <w:szCs w:val="24"/>
          <w:lang w:val="en-IN"/>
        </w:rPr>
        <w:t>:</w:t>
      </w:r>
    </w:p>
    <w:p w14:paraId="163F8FF3" w14:textId="77777777" w:rsidR="00B83198" w:rsidRPr="00B83198" w:rsidRDefault="00B83198" w:rsidP="00B83198">
      <w:pPr>
        <w:numPr>
          <w:ilvl w:val="1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ReLU</w:t>
      </w:r>
      <w:r w:rsidRPr="00B83198">
        <w:rPr>
          <w:rFonts w:ascii="Arial" w:hAnsi="Arial" w:cs="Arial"/>
          <w:bCs/>
          <w:sz w:val="24"/>
          <w:szCs w:val="24"/>
          <w:lang w:val="en-IN"/>
        </w:rPr>
        <w:t xml:space="preserve"> (for hidden layers): Makes training fast and efficient</w:t>
      </w:r>
    </w:p>
    <w:p w14:paraId="1F8225F6" w14:textId="77777777" w:rsidR="00B83198" w:rsidRPr="00B83198" w:rsidRDefault="00B83198" w:rsidP="00B83198">
      <w:pPr>
        <w:numPr>
          <w:ilvl w:val="1"/>
          <w:numId w:val="48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B83198">
        <w:rPr>
          <w:rFonts w:ascii="Arial" w:hAnsi="Arial" w:cs="Arial"/>
          <w:b/>
          <w:bCs/>
          <w:sz w:val="24"/>
          <w:szCs w:val="24"/>
          <w:lang w:val="en-IN"/>
        </w:rPr>
        <w:t>Sigmoid</w:t>
      </w:r>
      <w:r w:rsidRPr="00B83198">
        <w:rPr>
          <w:rFonts w:ascii="Arial" w:hAnsi="Arial" w:cs="Arial"/>
          <w:bCs/>
          <w:sz w:val="24"/>
          <w:szCs w:val="24"/>
          <w:lang w:val="en-IN"/>
        </w:rPr>
        <w:t xml:space="preserve"> (for final layer): Gives output between 0 and 1 (used to classify into 2 categories)</w:t>
      </w:r>
    </w:p>
    <w:p w14:paraId="5EF7092F" w14:textId="02369198" w:rsidR="00B83198" w:rsidRPr="00B83198" w:rsidRDefault="00B83198" w:rsidP="00B83198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</w:p>
    <w:p w14:paraId="46284077" w14:textId="0BFD36DB" w:rsidR="00B83198" w:rsidRPr="00B83198" w:rsidRDefault="00B83198" w:rsidP="00B83198">
      <w:p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B83198">
        <w:rPr>
          <w:rFonts w:ascii="Arial" w:hAnsi="Arial" w:cs="Arial"/>
          <w:b/>
          <w:bCs/>
          <w:sz w:val="28"/>
          <w:szCs w:val="28"/>
          <w:lang w:val="en-IN"/>
        </w:rPr>
        <w:t>3. Saved Model File</w:t>
      </w:r>
    </w:p>
    <w:p w14:paraId="113E00C1" w14:textId="4FF53779" w:rsidR="00B83198" w:rsidRPr="00B83198" w:rsidRDefault="00B83198" w:rsidP="00B83198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B83198">
        <w:rPr>
          <w:rFonts w:ascii="Arial" w:hAnsi="Arial" w:cs="Arial"/>
          <w:bCs/>
          <w:sz w:val="28"/>
          <w:szCs w:val="28"/>
          <w:lang w:val="en-IN"/>
        </w:rPr>
        <w:t>The model is trained and saved as:</w:t>
      </w:r>
      <w:r w:rsidRPr="00B83198">
        <w:rPr>
          <w:rFonts w:ascii="Arial" w:hAnsi="Arial" w:cs="Arial"/>
          <w:bCs/>
          <w:sz w:val="28"/>
          <w:szCs w:val="28"/>
          <w:lang w:val="en-IN"/>
        </w:rPr>
        <w:br/>
      </w:r>
      <w:r>
        <w:rPr>
          <w:rFonts w:ascii="Arial" w:hAnsi="Arial" w:cs="Arial"/>
          <w:bCs/>
          <w:sz w:val="28"/>
          <w:szCs w:val="28"/>
          <w:lang w:val="en-IN"/>
        </w:rPr>
        <w:t xml:space="preserve">                                      </w:t>
      </w:r>
      <w:proofErr w:type="spellStart"/>
      <w:r w:rsidRPr="00B83198">
        <w:rPr>
          <w:rFonts w:ascii="Arial" w:hAnsi="Arial" w:cs="Arial"/>
          <w:bCs/>
          <w:sz w:val="28"/>
          <w:szCs w:val="28"/>
          <w:lang w:val="en-IN"/>
        </w:rPr>
        <w:t>cats_vs_</w:t>
      </w:r>
      <w:proofErr w:type="gramStart"/>
      <w:r w:rsidRPr="00B83198">
        <w:rPr>
          <w:rFonts w:ascii="Arial" w:hAnsi="Arial" w:cs="Arial"/>
          <w:bCs/>
          <w:sz w:val="28"/>
          <w:szCs w:val="28"/>
          <w:lang w:val="en-IN"/>
        </w:rPr>
        <w:t>dogs.keras</w:t>
      </w:r>
      <w:proofErr w:type="spellEnd"/>
      <w:proofErr w:type="gramEnd"/>
    </w:p>
    <w:p w14:paraId="12AFB8B1" w14:textId="77777777" w:rsidR="00B83198" w:rsidRPr="00B83198" w:rsidRDefault="00B83198" w:rsidP="00B83198">
      <w:pPr>
        <w:outlineLvl w:val="0"/>
        <w:rPr>
          <w:rFonts w:ascii="Arial" w:hAnsi="Arial" w:cs="Arial"/>
          <w:bCs/>
          <w:sz w:val="28"/>
          <w:szCs w:val="28"/>
          <w:lang w:val="en-IN"/>
        </w:rPr>
      </w:pPr>
      <w:r w:rsidRPr="00B83198">
        <w:rPr>
          <w:rFonts w:ascii="Arial" w:hAnsi="Arial" w:cs="Arial"/>
          <w:bCs/>
          <w:sz w:val="28"/>
          <w:szCs w:val="28"/>
          <w:lang w:val="en-IN"/>
        </w:rPr>
        <w:t xml:space="preserve">This file is later </w:t>
      </w:r>
      <w:r w:rsidRPr="00B83198">
        <w:rPr>
          <w:rFonts w:ascii="Arial" w:hAnsi="Arial" w:cs="Arial"/>
          <w:b/>
          <w:bCs/>
          <w:sz w:val="28"/>
          <w:szCs w:val="28"/>
          <w:lang w:val="en-IN"/>
        </w:rPr>
        <w:t>loaded into the Streamlit app</w:t>
      </w:r>
      <w:r w:rsidRPr="00B83198">
        <w:rPr>
          <w:rFonts w:ascii="Arial" w:hAnsi="Arial" w:cs="Arial"/>
          <w:bCs/>
          <w:sz w:val="28"/>
          <w:szCs w:val="28"/>
          <w:lang w:val="en-IN"/>
        </w:rPr>
        <w:t xml:space="preserve"> to make real-time predictions.</w:t>
      </w:r>
    </w:p>
    <w:p w14:paraId="0BA6B066" w14:textId="77777777" w:rsidR="00B83198" w:rsidRDefault="00B83198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549D931D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71EE738F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5D757D05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56884ADD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1612EE73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4B0E11BA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4D06C838" w14:textId="77777777" w:rsidR="00A902F6" w:rsidRDefault="00A902F6" w:rsidP="00D930BB">
      <w:pPr>
        <w:outlineLvl w:val="0"/>
        <w:rPr>
          <w:rFonts w:ascii="Arial" w:hAnsi="Arial" w:cs="Arial"/>
          <w:bCs/>
          <w:sz w:val="28"/>
          <w:szCs w:val="28"/>
        </w:rPr>
      </w:pPr>
    </w:p>
    <w:p w14:paraId="503085C2" w14:textId="441A60FC" w:rsidR="00A902F6" w:rsidRDefault="00A902F6" w:rsidP="00A902F6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A902F6">
        <w:rPr>
          <w:rFonts w:ascii="Arial" w:hAnsi="Arial" w:cs="Arial"/>
          <w:b/>
          <w:sz w:val="32"/>
          <w:szCs w:val="32"/>
        </w:rPr>
        <w:lastRenderedPageBreak/>
        <w:t>Results with graphs/screenshots</w:t>
      </w:r>
    </w:p>
    <w:p w14:paraId="29686253" w14:textId="77777777" w:rsidR="00A902F6" w:rsidRDefault="00A902F6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26727ABF" w14:textId="2D5D5782" w:rsidR="00A902F6" w:rsidRPr="00A902F6" w:rsidRDefault="00A902F6" w:rsidP="00A902F6">
      <w:pPr>
        <w:outlineLvl w:val="0"/>
        <w:rPr>
          <w:rFonts w:ascii="Arial" w:hAnsi="Arial" w:cs="Arial"/>
          <w:b/>
          <w:bCs/>
          <w:sz w:val="28"/>
          <w:szCs w:val="28"/>
          <w:lang w:val="en-IN"/>
        </w:rPr>
      </w:pPr>
      <w:r w:rsidRPr="00A902F6">
        <w:rPr>
          <w:rFonts w:ascii="Arial" w:hAnsi="Arial" w:cs="Arial"/>
          <w:b/>
          <w:bCs/>
          <w:sz w:val="28"/>
          <w:szCs w:val="28"/>
          <w:lang w:val="en-IN"/>
        </w:rPr>
        <w:t>Model Accuracy and Loss</w:t>
      </w:r>
    </w:p>
    <w:p w14:paraId="10DBB101" w14:textId="77777777" w:rsidR="00A902F6" w:rsidRPr="00A902F6" w:rsidRDefault="00A902F6" w:rsidP="00A902F6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A902F6">
        <w:rPr>
          <w:rFonts w:ascii="Arial" w:hAnsi="Arial" w:cs="Arial"/>
          <w:bCs/>
          <w:sz w:val="24"/>
          <w:szCs w:val="24"/>
          <w:lang w:val="en-IN"/>
        </w:rPr>
        <w:t>After training the CNN model on the dataset, we got the following results:</w:t>
      </w:r>
    </w:p>
    <w:p w14:paraId="57222F01" w14:textId="77777777" w:rsidR="00A902F6" w:rsidRPr="00A902F6" w:rsidRDefault="00A902F6" w:rsidP="00A902F6">
      <w:pPr>
        <w:numPr>
          <w:ilvl w:val="0"/>
          <w:numId w:val="50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A902F6">
        <w:rPr>
          <w:rFonts w:ascii="Arial" w:hAnsi="Arial" w:cs="Arial"/>
          <w:bCs/>
          <w:sz w:val="24"/>
          <w:szCs w:val="24"/>
          <w:lang w:val="en-IN"/>
        </w:rPr>
        <w:t>Training Accuracy: Around 98–99%</w:t>
      </w:r>
    </w:p>
    <w:p w14:paraId="557229AE" w14:textId="77777777" w:rsidR="00A902F6" w:rsidRPr="00A902F6" w:rsidRDefault="00A902F6" w:rsidP="00A902F6">
      <w:pPr>
        <w:numPr>
          <w:ilvl w:val="0"/>
          <w:numId w:val="50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A902F6">
        <w:rPr>
          <w:rFonts w:ascii="Arial" w:hAnsi="Arial" w:cs="Arial"/>
          <w:bCs/>
          <w:sz w:val="24"/>
          <w:szCs w:val="24"/>
          <w:lang w:val="en-IN"/>
        </w:rPr>
        <w:t>Validation Accuracy: Around 90–95%</w:t>
      </w:r>
    </w:p>
    <w:p w14:paraId="17B5DCC4" w14:textId="77777777" w:rsidR="00A902F6" w:rsidRPr="00A902F6" w:rsidRDefault="00A902F6" w:rsidP="00A902F6">
      <w:pPr>
        <w:numPr>
          <w:ilvl w:val="0"/>
          <w:numId w:val="50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A902F6">
        <w:rPr>
          <w:rFonts w:ascii="Arial" w:hAnsi="Arial" w:cs="Arial"/>
          <w:bCs/>
          <w:sz w:val="24"/>
          <w:szCs w:val="24"/>
          <w:lang w:val="en-IN"/>
        </w:rPr>
        <w:t>The model was able to learn the difference between cats and dogs very well.</w:t>
      </w:r>
    </w:p>
    <w:p w14:paraId="3BC94A78" w14:textId="77777777" w:rsidR="000A5103" w:rsidRDefault="000A5103" w:rsidP="00A902F6">
      <w:pPr>
        <w:outlineLvl w:val="0"/>
        <w:rPr>
          <w:rFonts w:ascii="Arial" w:hAnsi="Arial" w:cs="Arial"/>
          <w:b/>
          <w:sz w:val="28"/>
          <w:szCs w:val="28"/>
        </w:rPr>
      </w:pPr>
    </w:p>
    <w:p w14:paraId="603A95FC" w14:textId="4CD89DA8" w:rsidR="00A902F6" w:rsidRDefault="000A5103" w:rsidP="00A902F6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Training and Validation Graph:</w:t>
      </w:r>
    </w:p>
    <w:p w14:paraId="694D4603" w14:textId="0E6C1A76" w:rsidR="000A5103" w:rsidRDefault="00844418" w:rsidP="00A902F6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</w:t>
      </w:r>
      <w:r w:rsidR="00A1387C" w:rsidRPr="00A1387C">
        <w:rPr>
          <w:rFonts w:ascii="Arial" w:hAnsi="Arial" w:cs="Arial"/>
          <w:b/>
          <w:sz w:val="32"/>
          <w:szCs w:val="32"/>
        </w:rPr>
        <w:drawing>
          <wp:inline distT="0" distB="0" distL="0" distR="0" wp14:anchorId="26B7643D" wp14:editId="3F9475B8">
            <wp:extent cx="3032760" cy="2217020"/>
            <wp:effectExtent l="0" t="0" r="0" b="0"/>
            <wp:docPr id="158392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3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928" cy="2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9D1B" w14:textId="77777777" w:rsidR="000A5103" w:rsidRDefault="000A5103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21A0DA59" w14:textId="77777777" w:rsidR="000A5103" w:rsidRPr="000A5103" w:rsidRDefault="000A5103" w:rsidP="000A5103">
      <w:pPr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  <w:r w:rsidRPr="000A5103">
        <w:rPr>
          <w:rFonts w:ascii="Arial" w:hAnsi="Arial" w:cs="Arial"/>
          <w:b/>
          <w:bCs/>
          <w:sz w:val="32"/>
          <w:szCs w:val="32"/>
          <w:lang w:val="en-IN"/>
        </w:rPr>
        <w:t>Model Predictions (Screenshots)</w:t>
      </w:r>
    </w:p>
    <w:p w14:paraId="32E550B7" w14:textId="77777777" w:rsidR="000A5103" w:rsidRPr="000A5103" w:rsidRDefault="000A5103" w:rsidP="000A5103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0A5103">
        <w:rPr>
          <w:rFonts w:ascii="Arial" w:hAnsi="Arial" w:cs="Arial"/>
          <w:bCs/>
          <w:sz w:val="24"/>
          <w:szCs w:val="24"/>
          <w:lang w:val="en-IN"/>
        </w:rPr>
        <w:t>After training, we tested the model using a Streamlit app. Users can upload an image of a cat or dog, and the app predicts the result.</w:t>
      </w:r>
    </w:p>
    <w:p w14:paraId="225641CB" w14:textId="77777777" w:rsidR="000A5103" w:rsidRPr="000A5103" w:rsidRDefault="000A5103" w:rsidP="000A5103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0A5103">
        <w:rPr>
          <w:rFonts w:ascii="Arial" w:hAnsi="Arial" w:cs="Arial"/>
          <w:bCs/>
          <w:sz w:val="24"/>
          <w:szCs w:val="24"/>
          <w:lang w:val="en-IN"/>
        </w:rPr>
        <w:t>Screenshot Example:</w:t>
      </w:r>
    </w:p>
    <w:p w14:paraId="6226BCE5" w14:textId="77777777" w:rsidR="000A5103" w:rsidRPr="000A5103" w:rsidRDefault="000A5103" w:rsidP="000A5103">
      <w:pPr>
        <w:numPr>
          <w:ilvl w:val="0"/>
          <w:numId w:val="51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0A5103">
        <w:rPr>
          <w:rFonts w:ascii="Arial" w:hAnsi="Arial" w:cs="Arial"/>
          <w:bCs/>
          <w:sz w:val="24"/>
          <w:szCs w:val="24"/>
          <w:lang w:val="en-IN"/>
        </w:rPr>
        <w:t xml:space="preserve">Input Image: </w:t>
      </w:r>
      <w:r w:rsidRPr="000A5103">
        <w:rPr>
          <w:rFonts w:ascii="Segoe UI Emoji" w:hAnsi="Segoe UI Emoji" w:cs="Segoe UI Emoji"/>
          <w:bCs/>
          <w:sz w:val="24"/>
          <w:szCs w:val="24"/>
          <w:lang w:val="en-IN"/>
        </w:rPr>
        <w:t>🐶</w:t>
      </w:r>
      <w:r w:rsidRPr="000A5103">
        <w:rPr>
          <w:rFonts w:ascii="Arial" w:hAnsi="Arial" w:cs="Arial"/>
          <w:bCs/>
          <w:sz w:val="24"/>
          <w:szCs w:val="24"/>
          <w:lang w:val="en-IN"/>
        </w:rPr>
        <w:t xml:space="preserve"> (Dog image)</w:t>
      </w:r>
    </w:p>
    <w:p w14:paraId="03298738" w14:textId="77777777" w:rsidR="000A5103" w:rsidRPr="000A5103" w:rsidRDefault="000A5103" w:rsidP="000A5103">
      <w:pPr>
        <w:numPr>
          <w:ilvl w:val="0"/>
          <w:numId w:val="51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0A5103">
        <w:rPr>
          <w:rFonts w:ascii="Arial" w:hAnsi="Arial" w:cs="Arial"/>
          <w:bCs/>
          <w:sz w:val="24"/>
          <w:szCs w:val="24"/>
          <w:lang w:val="en-IN"/>
        </w:rPr>
        <w:t>Model Prediction: Dog</w:t>
      </w:r>
    </w:p>
    <w:p w14:paraId="75E95D03" w14:textId="1918B1B7" w:rsidR="000A5103" w:rsidRPr="00A1387C" w:rsidRDefault="000A5103" w:rsidP="00A902F6">
      <w:pPr>
        <w:numPr>
          <w:ilvl w:val="0"/>
          <w:numId w:val="51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0A5103">
        <w:rPr>
          <w:rFonts w:ascii="Arial" w:hAnsi="Arial" w:cs="Arial"/>
          <w:bCs/>
          <w:sz w:val="24"/>
          <w:szCs w:val="24"/>
          <w:lang w:val="en-IN"/>
        </w:rPr>
        <w:t xml:space="preserve">Confidence: </w:t>
      </w:r>
      <w:r w:rsidR="00A1387C">
        <w:rPr>
          <w:rFonts w:ascii="Arial" w:hAnsi="Arial" w:cs="Arial"/>
          <w:bCs/>
          <w:sz w:val="24"/>
          <w:szCs w:val="24"/>
          <w:lang w:val="en-IN"/>
        </w:rPr>
        <w:t>89.</w:t>
      </w:r>
      <w:r w:rsidR="0084441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7F80389" wp14:editId="3B6B4EEB">
            <wp:extent cx="3756607" cy="2404533"/>
            <wp:effectExtent l="0" t="0" r="0" b="0"/>
            <wp:docPr id="12284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5422" name="Picture 12284854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07" cy="24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18A" w14:textId="77777777" w:rsidR="00A1387C" w:rsidRPr="00A1387C" w:rsidRDefault="00A1387C" w:rsidP="00A1387C">
      <w:pPr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  <w:r w:rsidRPr="00A1387C">
        <w:rPr>
          <w:rFonts w:ascii="Arial" w:hAnsi="Arial" w:cs="Arial"/>
          <w:b/>
          <w:bCs/>
          <w:sz w:val="32"/>
          <w:szCs w:val="32"/>
          <w:lang w:val="en-IN"/>
        </w:rPr>
        <w:lastRenderedPageBreak/>
        <w:t>Model Predictions (Screenshots)</w:t>
      </w:r>
    </w:p>
    <w:p w14:paraId="13923E70" w14:textId="40731C94" w:rsidR="00844418" w:rsidRDefault="00A1387C" w:rsidP="00A1387C">
      <w:pPr>
        <w:pStyle w:val="ListParagraph"/>
        <w:numPr>
          <w:ilvl w:val="0"/>
          <w:numId w:val="51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A1387C">
        <w:rPr>
          <w:rFonts w:ascii="Arial" w:hAnsi="Arial" w:cs="Arial"/>
          <w:bCs/>
          <w:sz w:val="24"/>
          <w:szCs w:val="24"/>
          <w:lang w:val="en-IN"/>
        </w:rPr>
        <w:t xml:space="preserve">After training, we tested the model using </w:t>
      </w:r>
      <w:proofErr w:type="gramStart"/>
      <w:r w:rsidRPr="00A1387C">
        <w:rPr>
          <w:rFonts w:ascii="Arial" w:hAnsi="Arial" w:cs="Arial"/>
          <w:bCs/>
          <w:sz w:val="24"/>
          <w:szCs w:val="24"/>
          <w:lang w:val="en-IN"/>
        </w:rPr>
        <w:t>a</w:t>
      </w:r>
      <w:proofErr w:type="gramEnd"/>
      <w:r w:rsidRPr="00A1387C">
        <w:rPr>
          <w:rFonts w:ascii="Arial" w:hAnsi="Arial" w:cs="Arial"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IN"/>
        </w:rPr>
        <w:t>ipynb</w:t>
      </w:r>
      <w:proofErr w:type="spellEnd"/>
      <w:r>
        <w:rPr>
          <w:rFonts w:ascii="Arial" w:hAnsi="Arial" w:cs="Arial"/>
          <w:bCs/>
          <w:sz w:val="24"/>
          <w:szCs w:val="24"/>
          <w:lang w:val="en-IN"/>
        </w:rPr>
        <w:t xml:space="preserve"> file</w:t>
      </w:r>
      <w:r w:rsidRPr="00A1387C">
        <w:rPr>
          <w:rFonts w:ascii="Arial" w:hAnsi="Arial" w:cs="Arial"/>
          <w:bCs/>
          <w:sz w:val="24"/>
          <w:szCs w:val="24"/>
          <w:lang w:val="en-IN"/>
        </w:rPr>
        <w:t>. Users can upload an image of a cat or dog, and the app predicts the result.</w:t>
      </w:r>
    </w:p>
    <w:p w14:paraId="46F39C03" w14:textId="3C958207" w:rsidR="00A1387C" w:rsidRDefault="00A1387C" w:rsidP="00A1387C">
      <w:pPr>
        <w:pStyle w:val="ListParagraph"/>
        <w:outlineLvl w:val="0"/>
        <w:rPr>
          <w:rFonts w:ascii="Arial" w:hAnsi="Arial" w:cs="Arial"/>
          <w:bCs/>
          <w:sz w:val="24"/>
          <w:szCs w:val="24"/>
          <w:lang w:val="en-IN"/>
        </w:rPr>
      </w:pPr>
      <w:r>
        <w:rPr>
          <w:rFonts w:ascii="Arial" w:hAnsi="Arial" w:cs="Arial"/>
          <w:bCs/>
          <w:sz w:val="24"/>
          <w:szCs w:val="24"/>
          <w:lang w:val="en-IN"/>
        </w:rPr>
        <w:t xml:space="preserve">     </w:t>
      </w:r>
      <w:r w:rsidRPr="00A1387C">
        <w:rPr>
          <w:rFonts w:ascii="Arial" w:hAnsi="Arial" w:cs="Arial"/>
          <w:bCs/>
          <w:sz w:val="24"/>
          <w:szCs w:val="24"/>
          <w:lang w:val="en-IN"/>
        </w:rPr>
        <w:drawing>
          <wp:inline distT="0" distB="0" distL="0" distR="0" wp14:anchorId="428D66D0" wp14:editId="0E13F2F6">
            <wp:extent cx="4175760" cy="3382099"/>
            <wp:effectExtent l="0" t="0" r="0" b="8890"/>
            <wp:docPr id="13570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950" cy="33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658" w14:textId="77777777" w:rsidR="00A1387C" w:rsidRPr="00A1387C" w:rsidRDefault="00A1387C" w:rsidP="00A1387C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6A0C9F3B" w14:textId="11CB54DC" w:rsidR="00844418" w:rsidRDefault="000F7F7E" w:rsidP="00A902F6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Training and Validation Accuracy Graph</w:t>
      </w:r>
    </w:p>
    <w:p w14:paraId="63B7EE80" w14:textId="72D56869" w:rsidR="00844418" w:rsidRDefault="000F7F7E" w:rsidP="00A902F6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</w:t>
      </w:r>
      <w:r w:rsidR="00A1387C" w:rsidRPr="00A1387C">
        <w:rPr>
          <w:rFonts w:ascii="Arial" w:hAnsi="Arial" w:cs="Arial"/>
          <w:b/>
          <w:sz w:val="32"/>
          <w:szCs w:val="32"/>
        </w:rPr>
        <w:drawing>
          <wp:inline distT="0" distB="0" distL="0" distR="0" wp14:anchorId="00137A03" wp14:editId="4A2B4ED3">
            <wp:extent cx="3941340" cy="3070860"/>
            <wp:effectExtent l="0" t="0" r="2540" b="0"/>
            <wp:docPr id="917430343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0343" name="Picture 1" descr="A graph with blue and orang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4064" cy="30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A7BE" w14:textId="77777777" w:rsidR="000F7F7E" w:rsidRDefault="000F7F7E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4AC1419A" w14:textId="77777777" w:rsidR="00844418" w:rsidRDefault="00844418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76647B51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04E199D3" w14:textId="03B15D27" w:rsidR="000F7F7E" w:rsidRDefault="000F7F7E" w:rsidP="000F7F7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Training and Validation Loss Graph</w:t>
      </w:r>
    </w:p>
    <w:p w14:paraId="6E0FDCDC" w14:textId="0F9C690E" w:rsidR="000F7F7E" w:rsidRDefault="000F7F7E" w:rsidP="000F7F7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</w:t>
      </w:r>
      <w:r w:rsidR="00A1387C" w:rsidRPr="00A1387C">
        <w:rPr>
          <w:rFonts w:ascii="Arial" w:hAnsi="Arial" w:cs="Arial"/>
          <w:b/>
          <w:sz w:val="32"/>
          <w:szCs w:val="32"/>
        </w:rPr>
        <w:drawing>
          <wp:inline distT="0" distB="0" distL="0" distR="0" wp14:anchorId="7E76FF58" wp14:editId="08264FFC">
            <wp:extent cx="4381500" cy="3516058"/>
            <wp:effectExtent l="0" t="0" r="0" b="8255"/>
            <wp:docPr id="2117303384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3384" name="Picture 1" descr="A graph of a graph with blue and orang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646" cy="35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8F0A" w14:textId="77777777" w:rsidR="00844418" w:rsidRDefault="00844418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029F1674" w14:textId="77777777" w:rsidR="000F7F7E" w:rsidRDefault="000F7F7E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17F85321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277032ED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E986D27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5FA9977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0AE12683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62D0775C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15E60E8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19DFDE90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465B757C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0FD8808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1E9276F2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6D6FA634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A2B9429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038FA264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45DC26C4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784793BC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0B4D9C21" w14:textId="77777777" w:rsidR="00A1387C" w:rsidRDefault="00A1387C" w:rsidP="00A902F6">
      <w:pPr>
        <w:outlineLvl w:val="0"/>
        <w:rPr>
          <w:rFonts w:ascii="Arial" w:hAnsi="Arial" w:cs="Arial"/>
          <w:b/>
          <w:sz w:val="32"/>
          <w:szCs w:val="32"/>
        </w:rPr>
      </w:pPr>
    </w:p>
    <w:p w14:paraId="3FFA68C1" w14:textId="236179F3" w:rsidR="00844418" w:rsidRDefault="00844418" w:rsidP="00844418">
      <w:pPr>
        <w:jc w:val="center"/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  <w:r w:rsidRPr="00844418">
        <w:rPr>
          <w:rFonts w:ascii="Arial" w:hAnsi="Arial" w:cs="Arial"/>
          <w:b/>
          <w:bCs/>
          <w:sz w:val="32"/>
          <w:szCs w:val="32"/>
          <w:lang w:val="en-IN"/>
        </w:rPr>
        <w:lastRenderedPageBreak/>
        <w:t>Conclusion</w:t>
      </w:r>
    </w:p>
    <w:p w14:paraId="30B7142A" w14:textId="77777777" w:rsidR="001A3FE0" w:rsidRPr="00844418" w:rsidRDefault="001A3FE0" w:rsidP="00844418">
      <w:pPr>
        <w:jc w:val="center"/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04917CDF" w14:textId="77777777" w:rsidR="00844418" w:rsidRP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In this project, we successfully built a system that can identify whether an image is of a cat or a dog using deep learning.</w:t>
      </w:r>
    </w:p>
    <w:p w14:paraId="5C7038CC" w14:textId="77777777" w:rsidR="00844418" w:rsidRP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We used a Convolutional Neural Network (CNN), which learned from thousands of images of cats and dogs. After training, the model was able to give highly accurate predictions.</w:t>
      </w:r>
    </w:p>
    <w:p w14:paraId="583FD661" w14:textId="77777777" w:rsidR="00844418" w:rsidRP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We also created a user-friendly web app using Streamlit so that anyone can upload a photo and get an instant prediction.</w:t>
      </w:r>
    </w:p>
    <w:p w14:paraId="24103323" w14:textId="77777777" w:rsidR="00844418" w:rsidRP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Key Takeaways:</w:t>
      </w:r>
    </w:p>
    <w:p w14:paraId="1C868EC6" w14:textId="77777777" w:rsidR="00844418" w:rsidRPr="00844418" w:rsidRDefault="00844418" w:rsidP="00844418">
      <w:pPr>
        <w:numPr>
          <w:ilvl w:val="0"/>
          <w:numId w:val="52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Deep learning can easily classify images with high accuracy.</w:t>
      </w:r>
    </w:p>
    <w:p w14:paraId="711FF939" w14:textId="77777777" w:rsidR="00844418" w:rsidRPr="00844418" w:rsidRDefault="00844418" w:rsidP="00844418">
      <w:pPr>
        <w:numPr>
          <w:ilvl w:val="0"/>
          <w:numId w:val="52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CNN is a powerful model for image-related tasks.</w:t>
      </w:r>
    </w:p>
    <w:p w14:paraId="72A901DB" w14:textId="77777777" w:rsidR="00844418" w:rsidRPr="00844418" w:rsidRDefault="00844418" w:rsidP="00844418">
      <w:pPr>
        <w:numPr>
          <w:ilvl w:val="0"/>
          <w:numId w:val="52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Streamlit helps convert a machine learning model into a usable app.</w:t>
      </w:r>
    </w:p>
    <w:p w14:paraId="58B91C07" w14:textId="77777777" w:rsidR="00844418" w:rsidRP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This project shows how AI can be used in fun and practical ways in real life!</w:t>
      </w:r>
    </w:p>
    <w:p w14:paraId="507520EB" w14:textId="5F9D79EF" w:rsidR="00844418" w:rsidRPr="00844418" w:rsidRDefault="00844418" w:rsidP="00844418">
      <w:pPr>
        <w:outlineLvl w:val="0"/>
        <w:rPr>
          <w:rFonts w:ascii="Arial" w:hAnsi="Arial" w:cs="Arial"/>
          <w:b/>
          <w:sz w:val="32"/>
          <w:szCs w:val="32"/>
          <w:lang w:val="en-IN"/>
        </w:rPr>
      </w:pPr>
    </w:p>
    <w:p w14:paraId="387CB22F" w14:textId="50F7CF34" w:rsidR="00844418" w:rsidRPr="00844418" w:rsidRDefault="00844418" w:rsidP="001A3FE0">
      <w:pPr>
        <w:jc w:val="center"/>
        <w:outlineLvl w:val="0"/>
        <w:rPr>
          <w:rFonts w:ascii="Arial" w:hAnsi="Arial" w:cs="Arial"/>
          <w:b/>
          <w:bCs/>
          <w:sz w:val="32"/>
          <w:szCs w:val="32"/>
          <w:lang w:val="en-IN"/>
        </w:rPr>
      </w:pPr>
      <w:r w:rsidRPr="00844418">
        <w:rPr>
          <w:rFonts w:ascii="Arial" w:hAnsi="Arial" w:cs="Arial"/>
          <w:b/>
          <w:bCs/>
          <w:sz w:val="32"/>
          <w:szCs w:val="32"/>
          <w:lang w:val="en-IN"/>
        </w:rPr>
        <w:t>References</w:t>
      </w:r>
    </w:p>
    <w:p w14:paraId="22CC949C" w14:textId="77777777" w:rsidR="00844418" w:rsidRDefault="00844418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Here are the main resources and tools we used during the project:</w:t>
      </w:r>
    </w:p>
    <w:p w14:paraId="1387015E" w14:textId="77777777" w:rsidR="001A3FE0" w:rsidRPr="00844418" w:rsidRDefault="001A3FE0" w:rsidP="00844418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1D6DEEDA" w14:textId="77777777" w:rsidR="00844418" w:rsidRPr="00844418" w:rsidRDefault="00844418" w:rsidP="00844418">
      <w:pPr>
        <w:numPr>
          <w:ilvl w:val="0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Kaggle Dataset:</w:t>
      </w:r>
    </w:p>
    <w:p w14:paraId="1D70F44B" w14:textId="08C37741" w:rsidR="00844418" w:rsidRPr="00844418" w:rsidRDefault="001A3FE0" w:rsidP="001A3FE0">
      <w:pPr>
        <w:outlineLvl w:val="0"/>
        <w:rPr>
          <w:rFonts w:ascii="Arial" w:hAnsi="Arial" w:cs="Arial"/>
          <w:bCs/>
          <w:sz w:val="24"/>
          <w:szCs w:val="24"/>
          <w:lang w:val="en-IN"/>
        </w:rPr>
      </w:pPr>
      <w:r>
        <w:rPr>
          <w:rFonts w:ascii="Arial" w:hAnsi="Arial" w:cs="Arial"/>
          <w:bCs/>
          <w:sz w:val="24"/>
          <w:szCs w:val="24"/>
          <w:lang w:val="en-IN"/>
        </w:rPr>
        <w:t xml:space="preserve">           </w:t>
      </w:r>
      <w:r w:rsidR="00844418" w:rsidRPr="00844418">
        <w:rPr>
          <w:rFonts w:ascii="Arial" w:hAnsi="Arial" w:cs="Arial"/>
          <w:bCs/>
          <w:sz w:val="24"/>
          <w:szCs w:val="24"/>
          <w:lang w:val="en-IN"/>
        </w:rPr>
        <w:t>Dogs vs Cats Dataset – Used for training the model.</w:t>
      </w:r>
    </w:p>
    <w:p w14:paraId="1494A9C9" w14:textId="77777777" w:rsidR="001A3FE0" w:rsidRDefault="001A3FE0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1F8C5CEC" w14:textId="51506738" w:rsidR="001A3FE0" w:rsidRDefault="00844418" w:rsidP="001A3FE0">
      <w:pPr>
        <w:numPr>
          <w:ilvl w:val="0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TensorFlow and Keras:</w:t>
      </w:r>
    </w:p>
    <w:p w14:paraId="10D511C9" w14:textId="43AB5944" w:rsidR="00844418" w:rsidRPr="00844418" w:rsidRDefault="00844418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 xml:space="preserve">Official site: </w:t>
      </w:r>
      <w:hyperlink r:id="rId14" w:tgtFrame="_new" w:history="1">
        <w:r w:rsidRPr="00844418">
          <w:rPr>
            <w:rStyle w:val="Hyperlink"/>
            <w:rFonts w:ascii="Arial" w:hAnsi="Arial" w:cs="Arial"/>
            <w:bCs/>
            <w:sz w:val="24"/>
            <w:szCs w:val="24"/>
            <w:lang w:val="en-IN"/>
          </w:rPr>
          <w:t>https://www.tensorflow.org/</w:t>
        </w:r>
      </w:hyperlink>
      <w:r w:rsidRPr="00844418">
        <w:rPr>
          <w:rFonts w:ascii="Arial" w:hAnsi="Arial" w:cs="Arial"/>
          <w:bCs/>
          <w:sz w:val="24"/>
          <w:szCs w:val="24"/>
          <w:lang w:val="en-IN"/>
        </w:rPr>
        <w:t xml:space="preserve"> – For building and training the deep learning model.</w:t>
      </w:r>
    </w:p>
    <w:p w14:paraId="56B964E7" w14:textId="77777777" w:rsidR="001A3FE0" w:rsidRDefault="001A3FE0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03365C75" w14:textId="264240B7" w:rsidR="001A3FE0" w:rsidRDefault="00844418" w:rsidP="001A3FE0">
      <w:pPr>
        <w:numPr>
          <w:ilvl w:val="0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Streamlit:</w:t>
      </w:r>
    </w:p>
    <w:p w14:paraId="07A628D7" w14:textId="3569E3D0" w:rsidR="00844418" w:rsidRPr="00844418" w:rsidRDefault="001A3FE0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  <w:hyperlink r:id="rId15" w:history="1">
        <w:r w:rsidRPr="00844418">
          <w:rPr>
            <w:rStyle w:val="Hyperlink"/>
            <w:rFonts w:ascii="Arial" w:hAnsi="Arial" w:cs="Arial"/>
            <w:bCs/>
            <w:sz w:val="24"/>
            <w:szCs w:val="24"/>
            <w:lang w:val="en-IN"/>
          </w:rPr>
          <w:t>https://streamlit.io/</w:t>
        </w:r>
      </w:hyperlink>
      <w:r w:rsidR="00844418" w:rsidRPr="00844418">
        <w:rPr>
          <w:rFonts w:ascii="Arial" w:hAnsi="Arial" w:cs="Arial"/>
          <w:bCs/>
          <w:sz w:val="24"/>
          <w:szCs w:val="24"/>
          <w:lang w:val="en-IN"/>
        </w:rPr>
        <w:t xml:space="preserve"> – Used to create the interactive web app.</w:t>
      </w:r>
    </w:p>
    <w:p w14:paraId="182B1206" w14:textId="77777777" w:rsidR="001A3FE0" w:rsidRDefault="001A3FE0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071F280E" w14:textId="2160C324" w:rsidR="001A3FE0" w:rsidRDefault="00844418" w:rsidP="001A3FE0">
      <w:pPr>
        <w:numPr>
          <w:ilvl w:val="0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Matplotlib and NumPy:</w:t>
      </w:r>
    </w:p>
    <w:p w14:paraId="2A344E3A" w14:textId="272665E1" w:rsidR="00844418" w:rsidRPr="00844418" w:rsidRDefault="00844418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For plotting graphs and handling image data.</w:t>
      </w:r>
    </w:p>
    <w:p w14:paraId="29DEBF13" w14:textId="77777777" w:rsidR="001A3FE0" w:rsidRDefault="001A3FE0" w:rsidP="001A3FE0">
      <w:pPr>
        <w:ind w:left="720"/>
        <w:outlineLvl w:val="0"/>
        <w:rPr>
          <w:rFonts w:ascii="Arial" w:hAnsi="Arial" w:cs="Arial"/>
          <w:bCs/>
          <w:sz w:val="24"/>
          <w:szCs w:val="24"/>
          <w:lang w:val="en-IN"/>
        </w:rPr>
      </w:pPr>
    </w:p>
    <w:p w14:paraId="33A9C111" w14:textId="475F30C5" w:rsidR="00844418" w:rsidRPr="00844418" w:rsidRDefault="00844418" w:rsidP="00844418">
      <w:pPr>
        <w:numPr>
          <w:ilvl w:val="0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Online Tutorials and Documentation:</w:t>
      </w:r>
    </w:p>
    <w:p w14:paraId="12607348" w14:textId="77777777" w:rsidR="00844418" w:rsidRPr="00844418" w:rsidRDefault="00844418" w:rsidP="00844418">
      <w:pPr>
        <w:numPr>
          <w:ilvl w:val="1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TensorFlow and Streamlit official guides</w:t>
      </w:r>
    </w:p>
    <w:p w14:paraId="19335D49" w14:textId="77777777" w:rsidR="00844418" w:rsidRPr="00844418" w:rsidRDefault="00844418" w:rsidP="00844418">
      <w:pPr>
        <w:numPr>
          <w:ilvl w:val="1"/>
          <w:numId w:val="53"/>
        </w:numPr>
        <w:outlineLvl w:val="0"/>
        <w:rPr>
          <w:rFonts w:ascii="Arial" w:hAnsi="Arial" w:cs="Arial"/>
          <w:bCs/>
          <w:sz w:val="24"/>
          <w:szCs w:val="24"/>
          <w:lang w:val="en-IN"/>
        </w:rPr>
      </w:pPr>
      <w:r w:rsidRPr="00844418">
        <w:rPr>
          <w:rFonts w:ascii="Arial" w:hAnsi="Arial" w:cs="Arial"/>
          <w:bCs/>
          <w:sz w:val="24"/>
          <w:szCs w:val="24"/>
          <w:lang w:val="en-IN"/>
        </w:rPr>
        <w:t>Various educational blogs and YouTube videos for understanding CNNs and deployment</w:t>
      </w:r>
    </w:p>
    <w:p w14:paraId="0B86D88E" w14:textId="77777777" w:rsidR="00844418" w:rsidRPr="001A3FE0" w:rsidRDefault="00844418" w:rsidP="00A902F6">
      <w:pPr>
        <w:outlineLvl w:val="0"/>
        <w:rPr>
          <w:rFonts w:ascii="Arial" w:hAnsi="Arial" w:cs="Arial"/>
          <w:bCs/>
          <w:sz w:val="24"/>
          <w:szCs w:val="24"/>
        </w:rPr>
      </w:pPr>
    </w:p>
    <w:sectPr w:rsidR="00844418" w:rsidRPr="001A3FE0" w:rsidSect="00F16E38">
      <w:headerReference w:type="default" r:id="rId16"/>
      <w:footerReference w:type="default" r:id="rId1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BE845" w14:textId="77777777" w:rsidR="00F14385" w:rsidRDefault="00F14385">
      <w:r>
        <w:separator/>
      </w:r>
    </w:p>
  </w:endnote>
  <w:endnote w:type="continuationSeparator" w:id="0">
    <w:p w14:paraId="6D1E929C" w14:textId="77777777" w:rsidR="00F14385" w:rsidRDefault="00F1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EF82" w14:textId="6AD1E13F" w:rsidR="001B5AB0" w:rsidRPr="007975BD" w:rsidRDefault="001B5AB0" w:rsidP="00803AE6">
    <w:pPr>
      <w:pStyle w:val="Footer"/>
      <w:tabs>
        <w:tab w:val="clear" w:pos="4320"/>
        <w:tab w:val="clear" w:pos="8640"/>
        <w:tab w:val="right" w:pos="8313"/>
      </w:tabs>
      <w:rPr>
        <w:rFonts w:ascii="Arial" w:hAnsi="Arial" w:cs="Arial"/>
        <w:sz w:val="22"/>
        <w:szCs w:val="22"/>
      </w:rPr>
    </w:pPr>
    <w:r w:rsidRPr="00482936">
      <w:rPr>
        <w:rFonts w:ascii="Arial" w:hAnsi="Arial" w:cs="Arial"/>
        <w:sz w:val="22"/>
        <w:szCs w:val="22"/>
      </w:rPr>
      <w:tab/>
    </w:r>
    <w:r w:rsidR="00B15003" w:rsidRPr="007975BD">
      <w:rPr>
        <w:rStyle w:val="PageNumber"/>
        <w:rFonts w:ascii="Arial" w:hAnsi="Arial" w:cs="Arial"/>
        <w:sz w:val="22"/>
        <w:szCs w:val="22"/>
      </w:rPr>
      <w:fldChar w:fldCharType="begin"/>
    </w:r>
    <w:r w:rsidRPr="007975BD">
      <w:rPr>
        <w:rStyle w:val="PageNumber"/>
        <w:rFonts w:ascii="Arial" w:hAnsi="Arial" w:cs="Arial"/>
        <w:sz w:val="22"/>
        <w:szCs w:val="22"/>
      </w:rPr>
      <w:instrText xml:space="preserve"> PAGE </w:instrText>
    </w:r>
    <w:r w:rsidR="00B15003" w:rsidRPr="007975BD">
      <w:rPr>
        <w:rStyle w:val="PageNumber"/>
        <w:rFonts w:ascii="Arial" w:hAnsi="Arial" w:cs="Arial"/>
        <w:sz w:val="22"/>
        <w:szCs w:val="22"/>
      </w:rPr>
      <w:fldChar w:fldCharType="separate"/>
    </w:r>
    <w:r w:rsidR="00426A97">
      <w:rPr>
        <w:rStyle w:val="PageNumber"/>
        <w:rFonts w:ascii="Arial" w:hAnsi="Arial" w:cs="Arial"/>
        <w:noProof/>
        <w:sz w:val="22"/>
        <w:szCs w:val="22"/>
      </w:rPr>
      <w:t>1</w:t>
    </w:r>
    <w:r w:rsidR="00B15003" w:rsidRPr="007975BD">
      <w:rPr>
        <w:rStyle w:val="PageNumber"/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6189E" w14:textId="77777777" w:rsidR="00F14385" w:rsidRDefault="00F14385">
      <w:r>
        <w:separator/>
      </w:r>
    </w:p>
  </w:footnote>
  <w:footnote w:type="continuationSeparator" w:id="0">
    <w:p w14:paraId="2AFE0051" w14:textId="77777777" w:rsidR="00F14385" w:rsidRDefault="00F1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5" w:type="dxa"/>
      <w:tblInd w:w="-116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57"/>
      <w:gridCol w:w="5458"/>
    </w:tblGrid>
    <w:tr w:rsidR="001B5AB0" w14:paraId="480F0300" w14:textId="77777777">
      <w:trPr>
        <w:cantSplit/>
        <w:trHeight w:val="705"/>
      </w:trPr>
      <w:tc>
        <w:tcPr>
          <w:tcW w:w="5457" w:type="dxa"/>
          <w:tcBorders>
            <w:bottom w:val="nil"/>
          </w:tcBorders>
          <w:vAlign w:val="center"/>
        </w:tcPr>
        <w:p w14:paraId="2AB89D42" w14:textId="5F906800" w:rsidR="001B5AB0" w:rsidRPr="00BC0A71" w:rsidRDefault="00C246EE" w:rsidP="007B1351">
          <w:pPr>
            <w:pStyle w:val="LEUFPSchool"/>
            <w:rPr>
              <w:b w:val="0"/>
              <w:bCs/>
              <w:sz w:val="24"/>
              <w:szCs w:val="24"/>
            </w:rPr>
          </w:pPr>
          <w:r>
            <w:rPr>
              <w:b w:val="0"/>
              <w:bCs/>
              <w:sz w:val="24"/>
              <w:szCs w:val="24"/>
            </w:rPr>
            <w:t>IBM-PBEL VIRTUAL INTERNSHIP</w:t>
          </w:r>
        </w:p>
      </w:tc>
      <w:tc>
        <w:tcPr>
          <w:tcW w:w="5458" w:type="dxa"/>
          <w:vMerge w:val="restart"/>
        </w:tcPr>
        <w:p w14:paraId="0775AA32" w14:textId="36FAF257" w:rsidR="001B5AB0" w:rsidRDefault="001B5AB0" w:rsidP="007B1351">
          <w:pPr>
            <w:jc w:val="right"/>
          </w:pPr>
        </w:p>
      </w:tc>
    </w:tr>
    <w:tr w:rsidR="001B5AB0" w14:paraId="11185760" w14:textId="77777777">
      <w:trPr>
        <w:cantSplit/>
        <w:trHeight w:val="660"/>
      </w:trPr>
      <w:tc>
        <w:tcPr>
          <w:tcW w:w="5457" w:type="dxa"/>
          <w:tcBorders>
            <w:top w:val="nil"/>
            <w:bottom w:val="single" w:sz="4" w:space="0" w:color="auto"/>
          </w:tcBorders>
          <w:vAlign w:val="center"/>
        </w:tcPr>
        <w:p w14:paraId="02F2F1BE" w14:textId="3149257D" w:rsidR="001B5AB0" w:rsidRPr="00BC0A71" w:rsidRDefault="00C246EE" w:rsidP="007B1351">
          <w:pPr>
            <w:pStyle w:val="LEUFPSchool"/>
            <w:rPr>
              <w:b w:val="0"/>
              <w:bCs/>
              <w:sz w:val="24"/>
              <w:szCs w:val="24"/>
            </w:rPr>
          </w:pPr>
          <w:r>
            <w:rPr>
              <w:b w:val="0"/>
              <w:bCs/>
              <w:sz w:val="24"/>
              <w:szCs w:val="24"/>
            </w:rPr>
            <w:t>Image Classification of Cats and Dogs using CNN and Deep Learning</w:t>
          </w:r>
        </w:p>
      </w:tc>
      <w:tc>
        <w:tcPr>
          <w:tcW w:w="5458" w:type="dxa"/>
          <w:vMerge/>
          <w:tcBorders>
            <w:bottom w:val="single" w:sz="4" w:space="0" w:color="auto"/>
          </w:tcBorders>
        </w:tcPr>
        <w:p w14:paraId="3D30B83A" w14:textId="77777777" w:rsidR="001B5AB0" w:rsidRDefault="001B5AB0" w:rsidP="007B1351">
          <w:pPr>
            <w:jc w:val="right"/>
          </w:pPr>
        </w:p>
      </w:tc>
    </w:tr>
  </w:tbl>
  <w:p w14:paraId="6DDCC13C" w14:textId="77777777" w:rsidR="001B5AB0" w:rsidRDefault="001B5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4F2"/>
    <w:multiLevelType w:val="hybridMultilevel"/>
    <w:tmpl w:val="1A14B9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1036FD"/>
    <w:multiLevelType w:val="multilevel"/>
    <w:tmpl w:val="980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064C0"/>
    <w:multiLevelType w:val="multilevel"/>
    <w:tmpl w:val="B068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D02F8"/>
    <w:multiLevelType w:val="hybridMultilevel"/>
    <w:tmpl w:val="7206F1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8027AF"/>
    <w:multiLevelType w:val="multilevel"/>
    <w:tmpl w:val="28CC6C8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A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4FC4474"/>
    <w:multiLevelType w:val="multilevel"/>
    <w:tmpl w:val="B60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30B03"/>
    <w:multiLevelType w:val="multilevel"/>
    <w:tmpl w:val="6D7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A1524"/>
    <w:multiLevelType w:val="hybridMultilevel"/>
    <w:tmpl w:val="7010B5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FF25FC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A6C6005"/>
    <w:multiLevelType w:val="hybridMultilevel"/>
    <w:tmpl w:val="28B64FAE"/>
    <w:lvl w:ilvl="0" w:tplc="58785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AF02361"/>
    <w:multiLevelType w:val="multilevel"/>
    <w:tmpl w:val="F96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85F0D"/>
    <w:multiLevelType w:val="multilevel"/>
    <w:tmpl w:val="28B64F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D707C0F"/>
    <w:multiLevelType w:val="hybridMultilevel"/>
    <w:tmpl w:val="1B54D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32005D"/>
    <w:multiLevelType w:val="hybridMultilevel"/>
    <w:tmpl w:val="46AA7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81591"/>
    <w:multiLevelType w:val="multilevel"/>
    <w:tmpl w:val="0E6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F1421"/>
    <w:multiLevelType w:val="multilevel"/>
    <w:tmpl w:val="B1F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9126C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598037F"/>
    <w:multiLevelType w:val="multilevel"/>
    <w:tmpl w:val="C26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23548"/>
    <w:multiLevelType w:val="hybridMultilevel"/>
    <w:tmpl w:val="C21C1D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855CE5"/>
    <w:multiLevelType w:val="hybridMultilevel"/>
    <w:tmpl w:val="7E66B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961BC"/>
    <w:multiLevelType w:val="multilevel"/>
    <w:tmpl w:val="1B74B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2CAB6111"/>
    <w:multiLevelType w:val="hybridMultilevel"/>
    <w:tmpl w:val="340AC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B05F7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4136939"/>
    <w:multiLevelType w:val="hybridMultilevel"/>
    <w:tmpl w:val="2FD0C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257"/>
    <w:multiLevelType w:val="multilevel"/>
    <w:tmpl w:val="ED4A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A5344A"/>
    <w:multiLevelType w:val="multilevel"/>
    <w:tmpl w:val="85B01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0FC3B6B"/>
    <w:multiLevelType w:val="hybridMultilevel"/>
    <w:tmpl w:val="51BAB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043E"/>
    <w:multiLevelType w:val="hybridMultilevel"/>
    <w:tmpl w:val="8054A834"/>
    <w:lvl w:ilvl="0" w:tplc="B11AB1F6">
      <w:start w:val="1"/>
      <w:numFmt w:val="decimal"/>
      <w:lvlText w:val="1.%1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0F5333"/>
    <w:multiLevelType w:val="hybridMultilevel"/>
    <w:tmpl w:val="4462E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611CDD"/>
    <w:multiLevelType w:val="hybridMultilevel"/>
    <w:tmpl w:val="ED4AD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A43503"/>
    <w:multiLevelType w:val="multilevel"/>
    <w:tmpl w:val="E038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90958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500340B0"/>
    <w:multiLevelType w:val="multilevel"/>
    <w:tmpl w:val="E4A4E916"/>
    <w:lvl w:ilvl="0">
      <w:start w:val="1"/>
      <w:numFmt w:val="decimal"/>
      <w:lvlText w:val="1.%1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2B55CD"/>
    <w:multiLevelType w:val="multilevel"/>
    <w:tmpl w:val="28B64F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1F5641C"/>
    <w:multiLevelType w:val="hybridMultilevel"/>
    <w:tmpl w:val="A4A85F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3A51686"/>
    <w:multiLevelType w:val="hybridMultilevel"/>
    <w:tmpl w:val="70CA7BDE"/>
    <w:lvl w:ilvl="0" w:tplc="6BBEC8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FB0923"/>
    <w:multiLevelType w:val="hybridMultilevel"/>
    <w:tmpl w:val="4E1853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4D94844"/>
    <w:multiLevelType w:val="hybridMultilevel"/>
    <w:tmpl w:val="1466D1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62D330F"/>
    <w:multiLevelType w:val="multilevel"/>
    <w:tmpl w:val="E4A4E916"/>
    <w:lvl w:ilvl="0">
      <w:start w:val="1"/>
      <w:numFmt w:val="decimal"/>
      <w:lvlText w:val="1.%1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EB2DDF"/>
    <w:multiLevelType w:val="hybridMultilevel"/>
    <w:tmpl w:val="0C7C59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A1821AF"/>
    <w:multiLevelType w:val="hybridMultilevel"/>
    <w:tmpl w:val="C5A27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AC4832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5D4D24E6"/>
    <w:multiLevelType w:val="hybridMultilevel"/>
    <w:tmpl w:val="986E5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560386"/>
    <w:multiLevelType w:val="multilevel"/>
    <w:tmpl w:val="AA5E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85737"/>
    <w:multiLevelType w:val="multilevel"/>
    <w:tmpl w:val="EC26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630750BE"/>
    <w:multiLevelType w:val="multilevel"/>
    <w:tmpl w:val="B04607D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A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6" w15:restartNumberingAfterBreak="0">
    <w:nsid w:val="6B457F64"/>
    <w:multiLevelType w:val="hybridMultilevel"/>
    <w:tmpl w:val="CDDCE7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B50B14"/>
    <w:multiLevelType w:val="multilevel"/>
    <w:tmpl w:val="40E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FD2654"/>
    <w:multiLevelType w:val="multilevel"/>
    <w:tmpl w:val="1AB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04012"/>
    <w:multiLevelType w:val="hybridMultilevel"/>
    <w:tmpl w:val="8236B2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BE83B16"/>
    <w:multiLevelType w:val="hybridMultilevel"/>
    <w:tmpl w:val="036226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D1D0600"/>
    <w:multiLevelType w:val="multilevel"/>
    <w:tmpl w:val="39A4AFD2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A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2" w15:restartNumberingAfterBreak="0">
    <w:nsid w:val="7D6C7295"/>
    <w:multiLevelType w:val="hybridMultilevel"/>
    <w:tmpl w:val="E4F655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45719218">
    <w:abstractNumId w:val="36"/>
  </w:num>
  <w:num w:numId="2" w16cid:durableId="947157963">
    <w:abstractNumId w:val="3"/>
  </w:num>
  <w:num w:numId="3" w16cid:durableId="1360204660">
    <w:abstractNumId w:val="0"/>
  </w:num>
  <w:num w:numId="4" w16cid:durableId="1868716901">
    <w:abstractNumId w:val="34"/>
  </w:num>
  <w:num w:numId="5" w16cid:durableId="1272784499">
    <w:abstractNumId w:val="9"/>
  </w:num>
  <w:num w:numId="6" w16cid:durableId="770516867">
    <w:abstractNumId w:val="33"/>
  </w:num>
  <w:num w:numId="7" w16cid:durableId="2103185142">
    <w:abstractNumId w:val="11"/>
  </w:num>
  <w:num w:numId="8" w16cid:durableId="2051760533">
    <w:abstractNumId w:val="27"/>
  </w:num>
  <w:num w:numId="9" w16cid:durableId="442304463">
    <w:abstractNumId w:val="38"/>
  </w:num>
  <w:num w:numId="10" w16cid:durableId="177427790">
    <w:abstractNumId w:val="32"/>
  </w:num>
  <w:num w:numId="11" w16cid:durableId="1233849215">
    <w:abstractNumId w:val="20"/>
  </w:num>
  <w:num w:numId="12" w16cid:durableId="136536844">
    <w:abstractNumId w:val="7"/>
  </w:num>
  <w:num w:numId="13" w16cid:durableId="138377639">
    <w:abstractNumId w:val="26"/>
  </w:num>
  <w:num w:numId="14" w16cid:durableId="322778800">
    <w:abstractNumId w:val="42"/>
  </w:num>
  <w:num w:numId="15" w16cid:durableId="1405031196">
    <w:abstractNumId w:val="18"/>
  </w:num>
  <w:num w:numId="16" w16cid:durableId="2083795458">
    <w:abstractNumId w:val="52"/>
  </w:num>
  <w:num w:numId="17" w16cid:durableId="754281475">
    <w:abstractNumId w:val="21"/>
  </w:num>
  <w:num w:numId="18" w16cid:durableId="1220094018">
    <w:abstractNumId w:val="13"/>
  </w:num>
  <w:num w:numId="19" w16cid:durableId="913467809">
    <w:abstractNumId w:val="23"/>
  </w:num>
  <w:num w:numId="20" w16cid:durableId="981035358">
    <w:abstractNumId w:val="25"/>
  </w:num>
  <w:num w:numId="21" w16cid:durableId="1611276903">
    <w:abstractNumId w:val="8"/>
  </w:num>
  <w:num w:numId="22" w16cid:durableId="1317371150">
    <w:abstractNumId w:val="46"/>
  </w:num>
  <w:num w:numId="23" w16cid:durableId="1432436931">
    <w:abstractNumId w:val="41"/>
  </w:num>
  <w:num w:numId="24" w16cid:durableId="1117332447">
    <w:abstractNumId w:val="22"/>
  </w:num>
  <w:num w:numId="25" w16cid:durableId="1290435475">
    <w:abstractNumId w:val="44"/>
  </w:num>
  <w:num w:numId="26" w16cid:durableId="1549605964">
    <w:abstractNumId w:val="40"/>
  </w:num>
  <w:num w:numId="27" w16cid:durableId="866453371">
    <w:abstractNumId w:val="12"/>
  </w:num>
  <w:num w:numId="28" w16cid:durableId="32852863">
    <w:abstractNumId w:val="28"/>
  </w:num>
  <w:num w:numId="29" w16cid:durableId="668598991">
    <w:abstractNumId w:val="50"/>
  </w:num>
  <w:num w:numId="30" w16cid:durableId="586118032">
    <w:abstractNumId w:val="37"/>
  </w:num>
  <w:num w:numId="31" w16cid:durableId="814644433">
    <w:abstractNumId w:val="39"/>
  </w:num>
  <w:num w:numId="32" w16cid:durableId="1522621648">
    <w:abstractNumId w:val="16"/>
  </w:num>
  <w:num w:numId="33" w16cid:durableId="1614362066">
    <w:abstractNumId w:val="31"/>
  </w:num>
  <w:num w:numId="34" w16cid:durableId="1000960502">
    <w:abstractNumId w:val="19"/>
  </w:num>
  <w:num w:numId="35" w16cid:durableId="843662967">
    <w:abstractNumId w:val="35"/>
  </w:num>
  <w:num w:numId="36" w16cid:durableId="1631519785">
    <w:abstractNumId w:val="51"/>
  </w:num>
  <w:num w:numId="37" w16cid:durableId="1576552805">
    <w:abstractNumId w:val="45"/>
  </w:num>
  <w:num w:numId="38" w16cid:durableId="1521772153">
    <w:abstractNumId w:val="4"/>
  </w:num>
  <w:num w:numId="39" w16cid:durableId="809596108">
    <w:abstractNumId w:val="49"/>
  </w:num>
  <w:num w:numId="40" w16cid:durableId="772166170">
    <w:abstractNumId w:val="29"/>
  </w:num>
  <w:num w:numId="41" w16cid:durableId="922490966">
    <w:abstractNumId w:val="24"/>
  </w:num>
  <w:num w:numId="42" w16cid:durableId="711268702">
    <w:abstractNumId w:val="47"/>
  </w:num>
  <w:num w:numId="43" w16cid:durableId="965813400">
    <w:abstractNumId w:val="48"/>
  </w:num>
  <w:num w:numId="44" w16cid:durableId="2143309346">
    <w:abstractNumId w:val="6"/>
  </w:num>
  <w:num w:numId="45" w16cid:durableId="1770084017">
    <w:abstractNumId w:val="1"/>
  </w:num>
  <w:num w:numId="46" w16cid:durableId="2081514644">
    <w:abstractNumId w:val="43"/>
  </w:num>
  <w:num w:numId="47" w16cid:durableId="1638098547">
    <w:abstractNumId w:val="17"/>
  </w:num>
  <w:num w:numId="48" w16cid:durableId="2114350441">
    <w:abstractNumId w:val="14"/>
  </w:num>
  <w:num w:numId="49" w16cid:durableId="1929387542">
    <w:abstractNumId w:val="10"/>
  </w:num>
  <w:num w:numId="50" w16cid:durableId="960768220">
    <w:abstractNumId w:val="15"/>
  </w:num>
  <w:num w:numId="51" w16cid:durableId="905919844">
    <w:abstractNumId w:val="5"/>
  </w:num>
  <w:num w:numId="52" w16cid:durableId="870266162">
    <w:abstractNumId w:val="30"/>
  </w:num>
  <w:num w:numId="53" w16cid:durableId="180808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71"/>
    <w:rsid w:val="000A5103"/>
    <w:rsid w:val="000E397B"/>
    <w:rsid w:val="000F7F7E"/>
    <w:rsid w:val="00167630"/>
    <w:rsid w:val="001A3FE0"/>
    <w:rsid w:val="001B5AB0"/>
    <w:rsid w:val="00217B5A"/>
    <w:rsid w:val="0026045F"/>
    <w:rsid w:val="004044CE"/>
    <w:rsid w:val="00426A97"/>
    <w:rsid w:val="00482936"/>
    <w:rsid w:val="00487973"/>
    <w:rsid w:val="004E36C5"/>
    <w:rsid w:val="00500E58"/>
    <w:rsid w:val="005500E7"/>
    <w:rsid w:val="005B764C"/>
    <w:rsid w:val="005D2D9E"/>
    <w:rsid w:val="005D467E"/>
    <w:rsid w:val="00605BA7"/>
    <w:rsid w:val="00622709"/>
    <w:rsid w:val="00635989"/>
    <w:rsid w:val="006B67FA"/>
    <w:rsid w:val="00760E07"/>
    <w:rsid w:val="007829CA"/>
    <w:rsid w:val="0079122B"/>
    <w:rsid w:val="007975BD"/>
    <w:rsid w:val="007B1351"/>
    <w:rsid w:val="007D1F14"/>
    <w:rsid w:val="00803AE6"/>
    <w:rsid w:val="008074A9"/>
    <w:rsid w:val="00844418"/>
    <w:rsid w:val="00855B0B"/>
    <w:rsid w:val="008849BE"/>
    <w:rsid w:val="008A2EBB"/>
    <w:rsid w:val="008C5F7D"/>
    <w:rsid w:val="008F6C97"/>
    <w:rsid w:val="00A1387C"/>
    <w:rsid w:val="00A17862"/>
    <w:rsid w:val="00A902F6"/>
    <w:rsid w:val="00AB0263"/>
    <w:rsid w:val="00AD7E77"/>
    <w:rsid w:val="00B15003"/>
    <w:rsid w:val="00B36DCB"/>
    <w:rsid w:val="00B4402A"/>
    <w:rsid w:val="00B83198"/>
    <w:rsid w:val="00BB2CA0"/>
    <w:rsid w:val="00BC0A71"/>
    <w:rsid w:val="00BC71DD"/>
    <w:rsid w:val="00BD7058"/>
    <w:rsid w:val="00BF4728"/>
    <w:rsid w:val="00C20BC7"/>
    <w:rsid w:val="00C246EE"/>
    <w:rsid w:val="00C3252C"/>
    <w:rsid w:val="00CF1A32"/>
    <w:rsid w:val="00D50A0D"/>
    <w:rsid w:val="00D77AA4"/>
    <w:rsid w:val="00D8340A"/>
    <w:rsid w:val="00D930BB"/>
    <w:rsid w:val="00D947E6"/>
    <w:rsid w:val="00E27699"/>
    <w:rsid w:val="00E33754"/>
    <w:rsid w:val="00E44EE4"/>
    <w:rsid w:val="00E61DE1"/>
    <w:rsid w:val="00E77F30"/>
    <w:rsid w:val="00E90B61"/>
    <w:rsid w:val="00EE2A48"/>
    <w:rsid w:val="00F14385"/>
    <w:rsid w:val="00F16E38"/>
    <w:rsid w:val="00F9249C"/>
    <w:rsid w:val="00FA6814"/>
    <w:rsid w:val="00FB1D86"/>
    <w:rsid w:val="00F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59781C"/>
  <w15:docId w15:val="{0349B98F-AD4A-490B-A260-A138991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38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UFPSchool">
    <w:name w:val="LEU_FP_School"/>
    <w:next w:val="Normal"/>
    <w:rsid w:val="00803AE6"/>
    <w:pPr>
      <w:spacing w:line="280" w:lineRule="atLeast"/>
    </w:pPr>
    <w:rPr>
      <w:rFonts w:ascii="Arial" w:hAnsi="Arial"/>
      <w:b/>
      <w:sz w:val="28"/>
      <w:szCs w:val="28"/>
      <w:lang w:val="en-GB"/>
    </w:rPr>
  </w:style>
  <w:style w:type="paragraph" w:styleId="Header">
    <w:name w:val="header"/>
    <w:basedOn w:val="Normal"/>
    <w:rsid w:val="00803A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03AE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3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975BD"/>
  </w:style>
  <w:style w:type="character" w:styleId="Hyperlink">
    <w:name w:val="Hyperlink"/>
    <w:basedOn w:val="DefaultParagraphFont"/>
    <w:rsid w:val="00CF1A32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CF1A32"/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semiHidden/>
    <w:rsid w:val="00CF1A32"/>
    <w:pPr>
      <w:ind w:left="200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semiHidden/>
    <w:rsid w:val="00CF1A32"/>
    <w:pPr>
      <w:ind w:left="40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7D1F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05BA7"/>
    <w:rPr>
      <w:lang w:val="en-GB"/>
    </w:rPr>
  </w:style>
  <w:style w:type="table" w:styleId="TableGridLight">
    <w:name w:val="Grid Table Light"/>
    <w:basedOn w:val="TableNormal"/>
    <w:uiPriority w:val="40"/>
    <w:rsid w:val="00605BA7"/>
    <w:rPr>
      <w:rFonts w:ascii="Calibri" w:eastAsia="Droid Sans Fallback" w:hAnsi="Calibri" w:cs="Calibr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E2A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reamlit.io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nsorflow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mp\IFFY\project-report-templates\Projec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6C11-D308-41E0-A279-483AF008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Report Template.dotx</Template>
  <TotalTime>117</TotalTime>
  <Pages>12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Links>
    <vt:vector size="114" baseType="variant"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_Toc164161371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_Toc164161370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_Toc164161369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_Toc164161368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_Toc164161367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_Toc164161366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_Toc164161365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_Toc164161364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_Toc164161363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_Toc164161362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_Toc164161361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_Toc164161360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_Toc164161359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_Toc164161358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_Toc164161357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_Toc164161356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_Toc164161355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_Toc164161354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_Toc164161353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Satwik Saxena</cp:lastModifiedBy>
  <cp:revision>13</cp:revision>
  <cp:lastPrinted>2007-04-12T17:07:00Z</cp:lastPrinted>
  <dcterms:created xsi:type="dcterms:W3CDTF">2019-05-04T08:17:00Z</dcterms:created>
  <dcterms:modified xsi:type="dcterms:W3CDTF">2025-07-10T18:48:00Z</dcterms:modified>
</cp:coreProperties>
</file>